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ela-Siatka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862"/>
            <w:gridCol w:w="7007"/>
          </w:tblGrid>
          <w:tr w:rsidR="00044A26" w:rsidRPr="001E263D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44A26" w:rsidRPr="001E263D" w:rsidRDefault="00044A26">
                <w:pPr>
                  <w:pStyle w:val="Bezodstpw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044A26" w:rsidRPr="001E263D" w:rsidRDefault="00AE4238" w:rsidP="00C5367D">
                <w:pPr>
                  <w:pStyle w:val="Bezodstpw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ytuł"/>
                    <w:id w:val="541102321"/>
                    <w:placeholder>
                      <w:docPart w:val="6F60F154F53E42FB98209C28A74B33C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5367D" w:rsidRPr="001E263D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Symulacja pamięci wirtualnej</w:t>
                    </w:r>
                  </w:sdtContent>
                </w:sdt>
              </w:p>
            </w:tc>
          </w:tr>
          <w:tr w:rsidR="00044A26" w:rsidRPr="001E263D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44A26" w:rsidRPr="001E263D" w:rsidRDefault="00044A26">
                <w:pPr>
                  <w:pStyle w:val="Bezodstpw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044A26" w:rsidRPr="001E263D" w:rsidRDefault="00AE4238">
                <w:r>
                  <w:rPr>
                    <w:noProof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3.05pt;margin-top:-180.65pt;width:317.75pt;height:132.9pt;z-index:251660288;mso-position-horizontal-relative:text;mso-position-vertical-relative:text;mso-width-relative:margin;mso-height-relative:margin">
                      <v:textbox style="mso-next-textbox:#_x0000_s1027">
                        <w:txbxContent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>-&gt;frames = frames;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>-&gt;pages = (fileSize/allocUnitSize)+1;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>-&gt;allocUnitSize = allocUnitSize;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pageList = 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record[pages]; 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ramList = 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record[frames]; 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i=0; i&lt; pages; i++)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pageList[i].memory=0;</w:t>
                            </w:r>
                          </w:p>
                          <w:p w:rsidR="00C5367D" w:rsidRPr="00C5367D" w:rsidRDefault="00C5367D" w:rsidP="00C53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C5367D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>pageList[i].page=0;</w:t>
                            </w:r>
                          </w:p>
                          <w:p w:rsidR="00C5367D" w:rsidRPr="00C5367D" w:rsidRDefault="00C5367D" w:rsidP="00C53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044A26" w:rsidRPr="001E263D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044A26" w:rsidRPr="001E263D" w:rsidRDefault="00AE4238">
                <w:pPr>
                  <w:pStyle w:val="Bezodstpw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049D9890DC6A476E8B3546E30341E308"/>
                    </w:placeholder>
                    <w:date w:fullDate="2012-01-19T00:00:00Z">
                      <w:dateFormat w:val="yyyy-MM-dd"/>
                      <w:lid w:val="pl-PL"/>
                      <w:storeMappedDataAs w:val="dateTime"/>
                      <w:calendar w:val="gregorian"/>
                    </w:date>
                  </w:sdtPr>
                  <w:sdtContent>
                    <w:r w:rsidR="00C5367D" w:rsidRPr="001E263D">
                      <w:rPr>
                        <w:color w:val="FFFFFF" w:themeColor="background1"/>
                        <w:sz w:val="32"/>
                        <w:szCs w:val="32"/>
                      </w:rPr>
                      <w:t>2012-01-19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044A26" w:rsidRPr="001E263D" w:rsidRDefault="00AE4238" w:rsidP="00C5367D">
                <w:pPr>
                  <w:pStyle w:val="Bezodstpw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Podtytuł"/>
                    <w:id w:val="541102329"/>
                    <w:placeholder>
                      <w:docPart w:val="31543F320CAD4D378A07324C275D71E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C5367D" w:rsidRPr="001E263D">
                      <w:rPr>
                        <w:color w:val="FFFFFF" w:themeColor="background1"/>
                        <w:sz w:val="40"/>
                        <w:szCs w:val="40"/>
                      </w:rPr>
                      <w:t>Przy użyciu algorytmu FIFO</w:t>
                    </w:r>
                  </w:sdtContent>
                </w:sdt>
              </w:p>
            </w:tc>
          </w:tr>
          <w:tr w:rsidR="00044A26" w:rsidRPr="001E263D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44A26" w:rsidRPr="001E263D" w:rsidRDefault="00044A26">
                <w:pPr>
                  <w:pStyle w:val="Bezodstpw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5367D" w:rsidRPr="001E263D" w:rsidRDefault="00C5367D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1E263D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Imię i Nazwisko: Bartosz Adamiak</w:t>
                </w:r>
              </w:p>
              <w:p w:rsidR="00C5367D" w:rsidRDefault="00C5367D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1E263D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Indeks 101917</w:t>
                </w:r>
              </w:p>
              <w:p w:rsidR="00536F6F" w:rsidRPr="001E263D" w:rsidRDefault="00536F6F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1E263D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Grupa: I-3-2</w:t>
                </w:r>
                <w:r w:rsidRPr="001E263D">
                  <w:rPr>
                    <w:rFonts w:eastAsiaTheme="majorEastAsia" w:cstheme="majorBidi"/>
                    <w:sz w:val="26"/>
                    <w:szCs w:val="26"/>
                  </w:rPr>
                  <w:t xml:space="preserve">  </w:t>
                </w:r>
              </w:p>
              <w:p w:rsidR="00C5367D" w:rsidRDefault="00C5367D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1E263D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Informatyka, Stacjonarne I stopnia</w:t>
                </w:r>
                <w:r w:rsidR="00536F6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 rok 2, semestr 3</w:t>
                </w:r>
              </w:p>
              <w:p w:rsidR="00044A26" w:rsidRPr="00536F6F" w:rsidRDefault="00536F6F" w:rsidP="00536F6F">
                <w:pPr>
                  <w:pStyle w:val="Bezodstpw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Systemy Operacyjne</w:t>
                </w:r>
              </w:p>
            </w:tc>
          </w:tr>
        </w:tbl>
        <w:p w:rsidR="00044A26" w:rsidRPr="001E263D" w:rsidRDefault="00D27A4A">
          <w:pPr>
            <w:spacing w:after="200" w:line="276" w:lineRule="auto"/>
            <w:rPr>
              <w:color w:val="EBDDC3" w:themeColor="background2"/>
            </w:rPr>
          </w:pPr>
          <w:r w:rsidRPr="001E263D">
            <w:rPr>
              <w:color w:val="EBDDC3" w:themeColor="background2"/>
            </w:rPr>
            <w:br w:type="page"/>
          </w:r>
        </w:p>
      </w:sdtContent>
    </w:sdt>
    <w:sdt>
      <w:sdtPr>
        <w:id w:val="12134752"/>
        <w:placeholder>
          <w:docPart w:val="B5809E17AA394E45BE9794F47B322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44A26" w:rsidRPr="001E263D" w:rsidRDefault="00C5367D">
          <w:pPr>
            <w:pStyle w:val="Tytu"/>
          </w:pPr>
          <w:r w:rsidRPr="001E263D">
            <w:t>Symulacja pamięci wirtualnej</w:t>
          </w:r>
        </w:p>
      </w:sdtContent>
    </w:sdt>
    <w:sdt>
      <w:sdtPr>
        <w:id w:val="219697527"/>
        <w:placeholder>
          <w:docPart w:val="AAE27B18B21C496A8B4976F29684CB59"/>
        </w:placeholder>
        <w:text/>
      </w:sdtPr>
      <w:sdtContent>
        <w:p w:rsidR="00044A26" w:rsidRPr="001E263D" w:rsidRDefault="001E263D">
          <w:pPr>
            <w:pStyle w:val="Podtytu"/>
          </w:pPr>
          <w:r w:rsidRPr="001E263D">
            <w:t>Przy użyciu algorytmu FIFO</w:t>
          </w:r>
        </w:p>
      </w:sdtContent>
    </w:sdt>
    <w:p w:rsidR="001E263D" w:rsidRPr="001E263D" w:rsidRDefault="001E263D" w:rsidP="001E263D">
      <w:pPr>
        <w:pStyle w:val="Nagwek1"/>
      </w:pPr>
    </w:p>
    <w:p w:rsidR="00263CC5" w:rsidRDefault="00AE4238">
      <w:pPr>
        <w:pStyle w:val="Spistreci1"/>
        <w:tabs>
          <w:tab w:val="left" w:pos="432"/>
        </w:tabs>
        <w:rPr>
          <w:b w:val="0"/>
          <w:bCs w:val="0"/>
          <w:caps w:val="0"/>
          <w:color w:val="auto"/>
          <w:sz w:val="22"/>
          <w:szCs w:val="22"/>
          <w:lang w:eastAsia="pl-PL"/>
        </w:rPr>
      </w:pPr>
      <w:r w:rsidRPr="00AE4238">
        <w:fldChar w:fldCharType="begin"/>
      </w:r>
      <w:r w:rsidR="00536F6F">
        <w:instrText xml:space="preserve"> TOC \o "1-2" </w:instrText>
      </w:r>
      <w:r w:rsidRPr="00AE4238">
        <w:fldChar w:fldCharType="separate"/>
      </w:r>
      <w:r w:rsidR="00263CC5">
        <w:t>1.</w:t>
      </w:r>
      <w:r w:rsidR="00263CC5">
        <w:rPr>
          <w:b w:val="0"/>
          <w:bCs w:val="0"/>
          <w:caps w:val="0"/>
          <w:color w:val="auto"/>
          <w:sz w:val="22"/>
          <w:szCs w:val="22"/>
          <w:lang w:eastAsia="pl-PL"/>
        </w:rPr>
        <w:tab/>
      </w:r>
      <w:r w:rsidR="00263CC5">
        <w:t>Treść zadania</w:t>
      </w:r>
      <w:r w:rsidR="00263CC5">
        <w:tab/>
      </w:r>
      <w:r w:rsidR="00263CC5">
        <w:fldChar w:fldCharType="begin"/>
      </w:r>
      <w:r w:rsidR="00263CC5">
        <w:instrText xml:space="preserve"> PAGEREF _Toc314746079 \h </w:instrText>
      </w:r>
      <w:r w:rsidR="00263CC5">
        <w:fldChar w:fldCharType="separate"/>
      </w:r>
      <w:r w:rsidR="00263CC5">
        <w:t>3</w:t>
      </w:r>
      <w:r w:rsidR="00263CC5">
        <w:fldChar w:fldCharType="end"/>
      </w:r>
    </w:p>
    <w:p w:rsidR="00263CC5" w:rsidRDefault="00263CC5">
      <w:pPr>
        <w:pStyle w:val="Spistreci1"/>
        <w:tabs>
          <w:tab w:val="left" w:pos="432"/>
        </w:tabs>
        <w:rPr>
          <w:b w:val="0"/>
          <w:bCs w:val="0"/>
          <w:caps w:val="0"/>
          <w:color w:val="auto"/>
          <w:sz w:val="22"/>
          <w:szCs w:val="22"/>
          <w:lang w:eastAsia="pl-PL"/>
        </w:rPr>
      </w:pPr>
      <w:r>
        <w:t>2.</w:t>
      </w:r>
      <w:r>
        <w:rPr>
          <w:b w:val="0"/>
          <w:bCs w:val="0"/>
          <w:caps w:val="0"/>
          <w:color w:val="auto"/>
          <w:sz w:val="22"/>
          <w:szCs w:val="22"/>
          <w:lang w:eastAsia="pl-PL"/>
        </w:rPr>
        <w:tab/>
      </w:r>
      <w:r>
        <w:t>Opis rozwiązania problemu</w:t>
      </w:r>
      <w:r>
        <w:tab/>
      </w:r>
      <w:r>
        <w:fldChar w:fldCharType="begin"/>
      </w:r>
      <w:r>
        <w:instrText xml:space="preserve"> PAGEREF _Toc314746080 \h </w:instrText>
      </w:r>
      <w:r>
        <w:fldChar w:fldCharType="separate"/>
      </w:r>
      <w:r>
        <w:t>3</w:t>
      </w:r>
      <w:r>
        <w:fldChar w:fldCharType="end"/>
      </w:r>
    </w:p>
    <w:p w:rsidR="00263CC5" w:rsidRDefault="00263CC5">
      <w:pPr>
        <w:pStyle w:val="Spistreci2"/>
        <w:tabs>
          <w:tab w:val="left" w:pos="576"/>
        </w:tabs>
        <w:rPr>
          <w:sz w:val="22"/>
          <w:szCs w:val="22"/>
          <w:lang w:eastAsia="pl-PL"/>
        </w:rPr>
      </w:pPr>
      <w:r>
        <w:t>a.</w:t>
      </w:r>
      <w:r>
        <w:rPr>
          <w:sz w:val="22"/>
          <w:szCs w:val="22"/>
          <w:lang w:eastAsia="pl-PL"/>
        </w:rPr>
        <w:tab/>
      </w:r>
      <w:r>
        <w:t>Podstawowa struktura danych</w:t>
      </w:r>
      <w:r>
        <w:tab/>
      </w:r>
      <w:r>
        <w:fldChar w:fldCharType="begin"/>
      </w:r>
      <w:r>
        <w:instrText xml:space="preserve"> PAGEREF _Toc314746081 \h </w:instrText>
      </w:r>
      <w:r>
        <w:fldChar w:fldCharType="separate"/>
      </w:r>
      <w:r>
        <w:t>3</w:t>
      </w:r>
      <w:r>
        <w:fldChar w:fldCharType="end"/>
      </w:r>
    </w:p>
    <w:p w:rsidR="00263CC5" w:rsidRDefault="00263CC5">
      <w:pPr>
        <w:pStyle w:val="Spistreci2"/>
        <w:tabs>
          <w:tab w:val="left" w:pos="576"/>
        </w:tabs>
        <w:rPr>
          <w:sz w:val="22"/>
          <w:szCs w:val="22"/>
          <w:lang w:eastAsia="pl-PL"/>
        </w:rPr>
      </w:pPr>
      <w:r>
        <w:t>b.</w:t>
      </w:r>
      <w:r>
        <w:rPr>
          <w:sz w:val="22"/>
          <w:szCs w:val="22"/>
          <w:lang w:eastAsia="pl-PL"/>
        </w:rPr>
        <w:tab/>
      </w:r>
      <w:r>
        <w:t>Klasy użyte w programie</w:t>
      </w:r>
      <w:r>
        <w:tab/>
      </w:r>
      <w:r>
        <w:fldChar w:fldCharType="begin"/>
      </w:r>
      <w:r>
        <w:instrText xml:space="preserve"> PAGEREF _Toc314746082 \h </w:instrText>
      </w:r>
      <w:r>
        <w:fldChar w:fldCharType="separate"/>
      </w:r>
      <w:r>
        <w:t>3</w:t>
      </w:r>
      <w:r>
        <w:fldChar w:fldCharType="end"/>
      </w:r>
    </w:p>
    <w:p w:rsidR="00263CC5" w:rsidRDefault="00263CC5">
      <w:pPr>
        <w:pStyle w:val="Spistreci2"/>
        <w:tabs>
          <w:tab w:val="left" w:pos="576"/>
        </w:tabs>
        <w:rPr>
          <w:sz w:val="22"/>
          <w:szCs w:val="22"/>
          <w:lang w:eastAsia="pl-PL"/>
        </w:rPr>
      </w:pPr>
      <w:r>
        <w:t>c.</w:t>
      </w:r>
      <w:r>
        <w:rPr>
          <w:sz w:val="22"/>
          <w:szCs w:val="22"/>
          <w:lang w:eastAsia="pl-PL"/>
        </w:rPr>
        <w:tab/>
      </w:r>
      <w:r>
        <w:t>Uwagi</w:t>
      </w:r>
      <w:r>
        <w:tab/>
      </w:r>
      <w:r>
        <w:fldChar w:fldCharType="begin"/>
      </w:r>
      <w:r>
        <w:instrText xml:space="preserve"> PAGEREF _Toc314746083 \h </w:instrText>
      </w:r>
      <w:r>
        <w:fldChar w:fldCharType="separate"/>
      </w:r>
      <w:r>
        <w:t>6</w:t>
      </w:r>
      <w:r>
        <w:fldChar w:fldCharType="end"/>
      </w:r>
    </w:p>
    <w:p w:rsidR="00263CC5" w:rsidRDefault="00263CC5">
      <w:pPr>
        <w:pStyle w:val="Spistreci1"/>
        <w:tabs>
          <w:tab w:val="left" w:pos="432"/>
        </w:tabs>
        <w:rPr>
          <w:b w:val="0"/>
          <w:bCs w:val="0"/>
          <w:caps w:val="0"/>
          <w:color w:val="auto"/>
          <w:sz w:val="22"/>
          <w:szCs w:val="22"/>
          <w:lang w:eastAsia="pl-PL"/>
        </w:rPr>
      </w:pPr>
      <w:r>
        <w:t>3.</w:t>
      </w:r>
      <w:r>
        <w:rPr>
          <w:b w:val="0"/>
          <w:bCs w:val="0"/>
          <w:caps w:val="0"/>
          <w:color w:val="auto"/>
          <w:sz w:val="22"/>
          <w:szCs w:val="22"/>
          <w:lang w:eastAsia="pl-PL"/>
        </w:rPr>
        <w:tab/>
      </w:r>
      <w:r>
        <w:t>Opis interfejsu</w:t>
      </w:r>
      <w:r>
        <w:tab/>
      </w:r>
      <w:r>
        <w:fldChar w:fldCharType="begin"/>
      </w:r>
      <w:r>
        <w:instrText xml:space="preserve"> PAGEREF _Toc314746084 \h </w:instrText>
      </w:r>
      <w:r>
        <w:fldChar w:fldCharType="separate"/>
      </w:r>
      <w:r>
        <w:t>7</w:t>
      </w:r>
      <w:r>
        <w:fldChar w:fldCharType="end"/>
      </w:r>
    </w:p>
    <w:p w:rsidR="00263CC5" w:rsidRDefault="00263CC5">
      <w:pPr>
        <w:pStyle w:val="Spistreci1"/>
        <w:tabs>
          <w:tab w:val="left" w:pos="432"/>
        </w:tabs>
        <w:rPr>
          <w:b w:val="0"/>
          <w:bCs w:val="0"/>
          <w:caps w:val="0"/>
          <w:color w:val="auto"/>
          <w:sz w:val="22"/>
          <w:szCs w:val="22"/>
          <w:lang w:eastAsia="pl-PL"/>
        </w:rPr>
      </w:pPr>
      <w:r>
        <w:t>4.</w:t>
      </w:r>
      <w:r>
        <w:rPr>
          <w:b w:val="0"/>
          <w:bCs w:val="0"/>
          <w:caps w:val="0"/>
          <w:color w:val="auto"/>
          <w:sz w:val="22"/>
          <w:szCs w:val="22"/>
          <w:lang w:eastAsia="pl-PL"/>
        </w:rPr>
        <w:tab/>
      </w:r>
      <w:r>
        <w:t>Testowanie aplikacji</w:t>
      </w:r>
      <w:r>
        <w:tab/>
      </w:r>
      <w:r>
        <w:fldChar w:fldCharType="begin"/>
      </w:r>
      <w:r>
        <w:instrText xml:space="preserve"> PAGEREF _Toc314746085 \h </w:instrText>
      </w:r>
      <w:r>
        <w:fldChar w:fldCharType="separate"/>
      </w:r>
      <w:r>
        <w:t>8</w:t>
      </w:r>
      <w:r>
        <w:fldChar w:fldCharType="end"/>
      </w:r>
    </w:p>
    <w:p w:rsidR="00263CC5" w:rsidRPr="00263CC5" w:rsidRDefault="00263CC5">
      <w:pPr>
        <w:pStyle w:val="Spistreci1"/>
        <w:tabs>
          <w:tab w:val="left" w:pos="432"/>
        </w:tabs>
        <w:rPr>
          <w:b w:val="0"/>
          <w:bCs w:val="0"/>
          <w:caps w:val="0"/>
          <w:color w:val="auto"/>
          <w:sz w:val="22"/>
          <w:szCs w:val="22"/>
          <w:lang w:val="en-US" w:eastAsia="pl-PL"/>
        </w:rPr>
      </w:pPr>
      <w:r w:rsidRPr="00263CC5">
        <w:rPr>
          <w:lang w:val="en-US"/>
        </w:rPr>
        <w:t>5.</w:t>
      </w:r>
      <w:r w:rsidRPr="00263CC5">
        <w:rPr>
          <w:b w:val="0"/>
          <w:bCs w:val="0"/>
          <w:caps w:val="0"/>
          <w:color w:val="auto"/>
          <w:sz w:val="22"/>
          <w:szCs w:val="22"/>
          <w:lang w:val="en-US" w:eastAsia="pl-PL"/>
        </w:rPr>
        <w:tab/>
      </w:r>
      <w:r w:rsidRPr="00263CC5">
        <w:rPr>
          <w:lang w:val="en-US"/>
        </w:rPr>
        <w:t>kompletny kod źródłowy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_Toc314746086 \h </w:instrText>
      </w:r>
      <w:r>
        <w:fldChar w:fldCharType="separate"/>
      </w:r>
      <w:r w:rsidRPr="00263CC5">
        <w:rPr>
          <w:lang w:val="en-US"/>
        </w:rPr>
        <w:t>9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lang w:val="en-US"/>
        </w:rPr>
        <w:t>a.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lang w:val="en-US"/>
        </w:rPr>
        <w:t>Pagememoryemulator.cpp (main)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_Toc314746087 \h </w:instrText>
      </w:r>
      <w:r>
        <w:fldChar w:fldCharType="separate"/>
      </w:r>
      <w:r w:rsidRPr="00263CC5">
        <w:rPr>
          <w:lang w:val="en-US"/>
        </w:rPr>
        <w:t>9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lang w:val="en-US"/>
        </w:rPr>
        <w:t>b.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lang w:val="en-US"/>
        </w:rPr>
        <w:t>Manager.h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_Toc314746088 \h </w:instrText>
      </w:r>
      <w:r>
        <w:fldChar w:fldCharType="separate"/>
      </w:r>
      <w:r w:rsidRPr="00263CC5">
        <w:rPr>
          <w:lang w:val="en-US"/>
        </w:rPr>
        <w:t>10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c.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PageFile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_Toc314746089 \h </w:instrText>
      </w:r>
      <w:r>
        <w:fldChar w:fldCharType="separate"/>
      </w:r>
      <w:r w:rsidRPr="00263CC5">
        <w:rPr>
          <w:lang w:val="en-US"/>
        </w:rPr>
        <w:t>10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d.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RAM.h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_Toc314746090 \h </w:instrText>
      </w:r>
      <w:r>
        <w:fldChar w:fldCharType="separate"/>
      </w:r>
      <w:r w:rsidRPr="00263CC5">
        <w:rPr>
          <w:lang w:val="en-US"/>
        </w:rPr>
        <w:t>11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e.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FIFO.h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_Toc314746091 \h </w:instrText>
      </w:r>
      <w:r>
        <w:fldChar w:fldCharType="separate"/>
      </w:r>
      <w:r w:rsidRPr="00263CC5">
        <w:rPr>
          <w:lang w:val="en-US"/>
        </w:rPr>
        <w:t>11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f.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Unit.h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_Toc314746092 \h </w:instrText>
      </w:r>
      <w:r>
        <w:fldChar w:fldCharType="separate"/>
      </w:r>
      <w:r w:rsidRPr="00263CC5">
        <w:rPr>
          <w:lang w:val="en-US"/>
        </w:rPr>
        <w:t>11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g.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Manager.cpp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_Toc314746093 \h </w:instrText>
      </w:r>
      <w:r>
        <w:fldChar w:fldCharType="separate"/>
      </w:r>
      <w:r w:rsidRPr="00263CC5">
        <w:rPr>
          <w:lang w:val="en-US"/>
        </w:rPr>
        <w:t>12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F53D16">
        <w:rPr>
          <w:lang w:val="en-US"/>
        </w:rPr>
        <w:t>h.</w:t>
      </w:r>
      <w:r w:rsidRPr="00263CC5">
        <w:rPr>
          <w:sz w:val="22"/>
          <w:szCs w:val="22"/>
          <w:lang w:val="en-US" w:eastAsia="pl-PL"/>
        </w:rPr>
        <w:tab/>
      </w:r>
      <w:r w:rsidRPr="00F53D16">
        <w:rPr>
          <w:lang w:val="en-US"/>
        </w:rPr>
        <w:t>PageFile.cpp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_Toc314746094 \h </w:instrText>
      </w:r>
      <w:r>
        <w:fldChar w:fldCharType="separate"/>
      </w:r>
      <w:r w:rsidRPr="00263CC5">
        <w:rPr>
          <w:lang w:val="en-US"/>
        </w:rPr>
        <w:t>14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263CC5">
        <w:rPr>
          <w:rFonts w:eastAsiaTheme="minorHAnsi"/>
          <w:lang w:val="en-US"/>
        </w:rPr>
        <w:t>i.</w:t>
      </w:r>
      <w:r w:rsidRPr="00263CC5">
        <w:rPr>
          <w:sz w:val="22"/>
          <w:szCs w:val="22"/>
          <w:lang w:val="en-US" w:eastAsia="pl-PL"/>
        </w:rPr>
        <w:tab/>
      </w:r>
      <w:r w:rsidRPr="00263CC5">
        <w:rPr>
          <w:rFonts w:eastAsiaTheme="minorHAnsi"/>
          <w:lang w:val="en-US"/>
        </w:rPr>
        <w:t>RAM.cpp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_Toc314746095 \h </w:instrText>
      </w:r>
      <w:r>
        <w:fldChar w:fldCharType="separate"/>
      </w:r>
      <w:r w:rsidRPr="00263CC5">
        <w:rPr>
          <w:lang w:val="en-US"/>
        </w:rPr>
        <w:t>14</w:t>
      </w:r>
      <w:r>
        <w:fldChar w:fldCharType="end"/>
      </w:r>
    </w:p>
    <w:p w:rsidR="00263CC5" w:rsidRPr="00263CC5" w:rsidRDefault="00263CC5">
      <w:pPr>
        <w:pStyle w:val="Spistreci2"/>
        <w:tabs>
          <w:tab w:val="left" w:pos="576"/>
        </w:tabs>
        <w:rPr>
          <w:sz w:val="22"/>
          <w:szCs w:val="22"/>
          <w:lang w:val="en-US" w:eastAsia="pl-PL"/>
        </w:rPr>
      </w:pPr>
      <w:r w:rsidRPr="00F53D16">
        <w:rPr>
          <w:rFonts w:eastAsiaTheme="minorHAnsi"/>
          <w:lang w:val="en-US"/>
        </w:rPr>
        <w:t>j.</w:t>
      </w:r>
      <w:r w:rsidRPr="00263CC5">
        <w:rPr>
          <w:sz w:val="22"/>
          <w:szCs w:val="22"/>
          <w:lang w:val="en-US" w:eastAsia="pl-PL"/>
        </w:rPr>
        <w:tab/>
      </w:r>
      <w:r w:rsidRPr="00F53D16">
        <w:rPr>
          <w:rFonts w:eastAsiaTheme="minorHAnsi"/>
          <w:lang w:val="en-US"/>
        </w:rPr>
        <w:t>FIFO.cpp</w:t>
      </w:r>
      <w:r w:rsidRPr="00263CC5">
        <w:rPr>
          <w:lang w:val="en-US"/>
        </w:rPr>
        <w:tab/>
      </w:r>
      <w:r>
        <w:fldChar w:fldCharType="begin"/>
      </w:r>
      <w:r w:rsidRPr="00263CC5">
        <w:rPr>
          <w:lang w:val="en-US"/>
        </w:rPr>
        <w:instrText xml:space="preserve"> PAGEREF _Toc314746096 \h </w:instrText>
      </w:r>
      <w:r>
        <w:fldChar w:fldCharType="separate"/>
      </w:r>
      <w:r w:rsidRPr="00263CC5">
        <w:rPr>
          <w:lang w:val="en-US"/>
        </w:rPr>
        <w:t>15</w:t>
      </w:r>
      <w:r>
        <w:fldChar w:fldCharType="end"/>
      </w:r>
    </w:p>
    <w:p w:rsidR="00263CC5" w:rsidRDefault="00263CC5">
      <w:pPr>
        <w:pStyle w:val="Spistreci2"/>
        <w:tabs>
          <w:tab w:val="left" w:pos="576"/>
        </w:tabs>
        <w:rPr>
          <w:sz w:val="22"/>
          <w:szCs w:val="22"/>
          <w:lang w:eastAsia="pl-PL"/>
        </w:rPr>
      </w:pPr>
      <w:r w:rsidRPr="00F53D16">
        <w:rPr>
          <w:rFonts w:eastAsiaTheme="minorHAnsi"/>
        </w:rPr>
        <w:t>k.</w:t>
      </w:r>
      <w:r>
        <w:rPr>
          <w:sz w:val="22"/>
          <w:szCs w:val="22"/>
          <w:lang w:eastAsia="pl-PL"/>
        </w:rPr>
        <w:tab/>
      </w:r>
      <w:r w:rsidRPr="00F53D16">
        <w:rPr>
          <w:rFonts w:eastAsiaTheme="minorHAnsi"/>
        </w:rPr>
        <w:t>UNIT.cpp</w:t>
      </w:r>
      <w:r>
        <w:tab/>
      </w:r>
      <w:r>
        <w:fldChar w:fldCharType="begin"/>
      </w:r>
      <w:r>
        <w:instrText xml:space="preserve"> PAGEREF _Toc314746097 \h </w:instrText>
      </w:r>
      <w:r>
        <w:fldChar w:fldCharType="separate"/>
      </w:r>
      <w:r>
        <w:t>15</w:t>
      </w:r>
      <w:r>
        <w:fldChar w:fldCharType="end"/>
      </w:r>
    </w:p>
    <w:p w:rsidR="00536F6F" w:rsidRDefault="00AE4238">
      <w:pPr>
        <w:spacing w:after="200" w:line="276" w:lineRule="auto"/>
        <w:rPr>
          <w:rFonts w:asciiTheme="majorHAnsi" w:eastAsiaTheme="majorEastAsia" w:hAnsiTheme="majorHAnsi" w:cstheme="majorBidi"/>
          <w:caps/>
          <w:color w:val="775F55" w:themeColor="text2"/>
          <w:sz w:val="32"/>
          <w:szCs w:val="32"/>
        </w:rPr>
      </w:pPr>
      <w:r>
        <w:rPr>
          <w:noProof/>
          <w:color w:val="775F55" w:themeColor="text2"/>
        </w:rPr>
        <w:fldChar w:fldCharType="end"/>
      </w:r>
      <w:r w:rsidR="00536F6F">
        <w:br w:type="page"/>
      </w:r>
    </w:p>
    <w:p w:rsidR="001E263D" w:rsidRPr="001E263D" w:rsidRDefault="001E263D" w:rsidP="001E263D">
      <w:pPr>
        <w:pStyle w:val="Nagwek1"/>
        <w:numPr>
          <w:ilvl w:val="0"/>
          <w:numId w:val="18"/>
        </w:numPr>
      </w:pPr>
      <w:bookmarkStart w:id="0" w:name="_Toc314746079"/>
      <w:r w:rsidRPr="001E263D">
        <w:lastRenderedPageBreak/>
        <w:t>Treść zadania</w:t>
      </w:r>
      <w:bookmarkEnd w:id="0"/>
    </w:p>
    <w:p w:rsidR="001E263D" w:rsidRPr="001E263D" w:rsidRDefault="001E263D" w:rsidP="001E263D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Theme="minorHAnsi" w:hAnsi="TimesNewRoman" w:cs="TimesNewRoman"/>
          <w:sz w:val="24"/>
          <w:szCs w:val="24"/>
        </w:rPr>
      </w:pPr>
      <w:r w:rsidRPr="001E263D">
        <w:rPr>
          <w:rFonts w:ascii="TimesNewRoman" w:eastAsiaTheme="minorHAnsi" w:hAnsi="TimesNewRoman" w:cs="TimesNewRoman"/>
          <w:sz w:val="24"/>
          <w:szCs w:val="24"/>
        </w:rPr>
        <w:t>W systemie pamięci wirtualnej, w którym dostępne są 3 ramki, adres składa się z 8</w:t>
      </w:r>
    </w:p>
    <w:p w:rsidR="001E263D" w:rsidRPr="001E263D" w:rsidRDefault="001E263D" w:rsidP="001E263D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Theme="minorHAnsi" w:hAnsi="TimesNewRoman" w:cs="TimesNewRoman"/>
          <w:sz w:val="24"/>
          <w:szCs w:val="24"/>
        </w:rPr>
      </w:pPr>
      <w:r w:rsidRPr="001E263D">
        <w:rPr>
          <w:rFonts w:ascii="TimesNewRoman" w:eastAsiaTheme="minorHAnsi" w:hAnsi="TimesNewRoman" w:cs="TimesNewRoman"/>
          <w:sz w:val="24"/>
          <w:szCs w:val="24"/>
        </w:rPr>
        <w:t>bitów a rozmiar strony wynosi 32 bajty. W systemie tym realizowany jest ciąg odniesień</w:t>
      </w:r>
    </w:p>
    <w:p w:rsidR="001E263D" w:rsidRPr="001E263D" w:rsidRDefault="001E263D" w:rsidP="001E263D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eastAsiaTheme="minorHAnsi" w:hAnsi="TimesNewRoman" w:cs="TimesNewRoman"/>
          <w:sz w:val="24"/>
          <w:szCs w:val="24"/>
        </w:rPr>
      </w:pPr>
      <w:r w:rsidRPr="001E263D">
        <w:rPr>
          <w:rFonts w:ascii="TimesNewRoman" w:eastAsiaTheme="minorHAnsi" w:hAnsi="TimesNewRoman" w:cs="TimesNewRoman"/>
          <w:sz w:val="24"/>
          <w:szCs w:val="24"/>
        </w:rPr>
        <w:t>do komórek pamięci o następujących adresach: 40, 190, 60, 100, 160, 90, 130, 120, 150,70, 50, 180. Jak będzie się zmieniać zawartość ramek w wyniku realizacji tego ciągu oraz ile będzie błędów strony, jeśli zastosujemy algorytm:</w:t>
      </w:r>
    </w:p>
    <w:p w:rsidR="001E263D" w:rsidRPr="00536F6F" w:rsidRDefault="001E263D" w:rsidP="001E263D">
      <w:pPr>
        <w:pStyle w:val="Akapitzlist"/>
        <w:numPr>
          <w:ilvl w:val="0"/>
          <w:numId w:val="19"/>
        </w:numPr>
        <w:rPr>
          <w:rFonts w:ascii="TimesNewRoman" w:eastAsiaTheme="minorHAnsi" w:hAnsi="TimesNewRoman" w:cs="TimesNewRoman"/>
          <w:sz w:val="24"/>
          <w:szCs w:val="24"/>
          <w:lang w:val="en-US"/>
        </w:rPr>
      </w:pPr>
      <w:r w:rsidRPr="00536F6F">
        <w:rPr>
          <w:rFonts w:ascii="TimesNewRoman" w:eastAsiaTheme="minorHAnsi" w:hAnsi="TimesNewRoman" w:cs="TimesNewRoman"/>
          <w:sz w:val="24"/>
          <w:szCs w:val="24"/>
          <w:lang w:val="en-US"/>
        </w:rPr>
        <w:t>FIFO (First In First Out)</w:t>
      </w:r>
    </w:p>
    <w:p w:rsidR="001E263D" w:rsidRPr="00536F6F" w:rsidRDefault="001E263D" w:rsidP="001E263D">
      <w:pPr>
        <w:ind w:left="360"/>
        <w:rPr>
          <w:lang w:val="en-US"/>
        </w:rPr>
      </w:pPr>
    </w:p>
    <w:p w:rsidR="001E263D" w:rsidRPr="001E263D" w:rsidRDefault="001E263D" w:rsidP="001E263D">
      <w:pPr>
        <w:pStyle w:val="Nagwek1"/>
        <w:numPr>
          <w:ilvl w:val="0"/>
          <w:numId w:val="18"/>
        </w:numPr>
      </w:pPr>
      <w:bookmarkStart w:id="1" w:name="_Toc314746080"/>
      <w:r w:rsidRPr="001E263D">
        <w:t>Opis rozwiązania problemu</w:t>
      </w:r>
      <w:bookmarkEnd w:id="1"/>
    </w:p>
    <w:p w:rsidR="001E263D" w:rsidRDefault="001E263D" w:rsidP="001E263D">
      <w:pPr>
        <w:pStyle w:val="Nagwek2"/>
        <w:numPr>
          <w:ilvl w:val="0"/>
          <w:numId w:val="20"/>
        </w:numPr>
      </w:pPr>
      <w:bookmarkStart w:id="2" w:name="_Toc314746081"/>
      <w:r w:rsidRPr="001E263D">
        <w:t>Podstawowa struktura danyc</w:t>
      </w:r>
      <w:r>
        <w:t>h</w:t>
      </w:r>
      <w:bookmarkEnd w:id="2"/>
    </w:p>
    <w:p w:rsidR="001E263D" w:rsidRDefault="0070123A" w:rsidP="001E263D">
      <w:pPr>
        <w:ind w:left="709"/>
      </w:pPr>
      <w:r>
        <w:pict>
          <v:shape id="_x0000_s1038" type="#_x0000_t202" style="width:191.85pt;height:197.6pt;mso-width-percent:400;mso-height-percent:200;mso-position-horizontal-relative:char;mso-position-vertical-relative:line;mso-width-percent:400;mso-height-percent:200;mso-width-relative:margin;mso-height-relative:margin">
            <v:textbox style="mso-next-textbox:#_x0000_s1038;mso-fit-shape-to-text:t">
              <w:txbxContent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Unit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: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* datablock;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Unit();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Unit(</w:t>
                  </w: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datablockSize);</w:t>
                  </w:r>
                </w:p>
                <w:p w:rsidR="001E263D" w:rsidRP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char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show(</w:t>
                  </w:r>
                  <w:r w:rsidRPr="001E263D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datablockPosition);</w:t>
                  </w:r>
                </w:p>
                <w:p w:rsid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 w:rsidRPr="001E263D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 xml:space="preserve"> show();</w:t>
                  </w:r>
                </w:p>
                <w:p w:rsid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ab/>
                    <w:t>~Unit(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);</w:t>
                  </w:r>
                </w:p>
                <w:p w:rsid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};</w:t>
                  </w:r>
                </w:p>
                <w:p w:rsid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</w:p>
                <w:p w:rsidR="001E263D" w:rsidRDefault="001E263D" w:rsidP="001E263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</w:p>
                <w:p w:rsidR="001E263D" w:rsidRDefault="001E263D"/>
              </w:txbxContent>
            </v:textbox>
            <w10:wrap type="none"/>
            <w10:anchorlock/>
          </v:shape>
        </w:pict>
      </w:r>
    </w:p>
    <w:p w:rsidR="001C5945" w:rsidRDefault="001C5945" w:rsidP="001E263D">
      <w:pPr>
        <w:ind w:left="709"/>
      </w:pPr>
      <w:r>
        <w:rPr>
          <w:b/>
        </w:rPr>
        <w:t xml:space="preserve">datablock – </w:t>
      </w:r>
      <w:r>
        <w:t>tablica n-bajtowa gdzie n to rozmiar podstawowej jednostki alokacji</w:t>
      </w:r>
    </w:p>
    <w:p w:rsidR="001C5945" w:rsidRDefault="001C5945" w:rsidP="001E263D">
      <w:pPr>
        <w:ind w:left="709"/>
      </w:pPr>
      <w:r>
        <w:rPr>
          <w:b/>
        </w:rPr>
        <w:t xml:space="preserve">show – </w:t>
      </w:r>
      <w:r>
        <w:t>metoda wyświetlająca</w:t>
      </w:r>
    </w:p>
    <w:p w:rsidR="001C5945" w:rsidRDefault="001C5945" w:rsidP="001E263D">
      <w:pPr>
        <w:ind w:left="709"/>
      </w:pPr>
      <w:r>
        <w:rPr>
          <w:b/>
        </w:rPr>
        <w:tab/>
        <w:t>z parametrem –</w:t>
      </w:r>
      <w:r>
        <w:t xml:space="preserve"> pojedynczy bajt</w:t>
      </w:r>
    </w:p>
    <w:p w:rsidR="001C5945" w:rsidRDefault="001C5945" w:rsidP="001C5945">
      <w:pPr>
        <w:ind w:left="709"/>
      </w:pPr>
      <w:r>
        <w:rPr>
          <w:b/>
        </w:rPr>
        <w:tab/>
        <w:t>bez parametru –</w:t>
      </w:r>
      <w:r>
        <w:t xml:space="preserve"> cały wiersz pamięci</w:t>
      </w:r>
    </w:p>
    <w:p w:rsidR="001C5945" w:rsidRDefault="001C5945" w:rsidP="001C5945">
      <w:pPr>
        <w:pStyle w:val="Nagwek2"/>
        <w:numPr>
          <w:ilvl w:val="0"/>
          <w:numId w:val="20"/>
        </w:numPr>
      </w:pPr>
      <w:bookmarkStart w:id="3" w:name="_Toc314746082"/>
      <w:r>
        <w:t>Klasy użyte w programie</w:t>
      </w:r>
      <w:bookmarkEnd w:id="3"/>
    </w:p>
    <w:p w:rsidR="001C5945" w:rsidRDefault="001C5945" w:rsidP="001C5945">
      <w:pPr>
        <w:pStyle w:val="Nagwek3"/>
        <w:numPr>
          <w:ilvl w:val="0"/>
          <w:numId w:val="22"/>
        </w:numPr>
        <w:rPr>
          <w:b w:val="0"/>
        </w:rPr>
      </w:pPr>
      <w:r>
        <w:t xml:space="preserve">Ram – </w:t>
      </w:r>
      <w:r w:rsidRPr="001C5945">
        <w:rPr>
          <w:b w:val="0"/>
        </w:rPr>
        <w:t>odpowiedzialna za pojedyncze ramki pamięci</w:t>
      </w:r>
    </w:p>
    <w:p w:rsidR="001C5945" w:rsidRDefault="001C5945" w:rsidP="001C5945">
      <w:pPr>
        <w:pStyle w:val="Akapitzlist"/>
        <w:numPr>
          <w:ilvl w:val="0"/>
          <w:numId w:val="22"/>
        </w:numPr>
      </w:pPr>
      <w:r>
        <w:rPr>
          <w:b/>
        </w:rPr>
        <w:t xml:space="preserve">PageFile – </w:t>
      </w:r>
      <w:r w:rsidRPr="001C5945">
        <w:t>odpowiedzialna za pojedyncze strony</w:t>
      </w:r>
    </w:p>
    <w:p w:rsidR="001C5945" w:rsidRDefault="00AE4238" w:rsidP="001C5945">
      <w:pPr>
        <w:pStyle w:val="Akapitzlist"/>
        <w:numPr>
          <w:ilvl w:val="0"/>
          <w:numId w:val="22"/>
        </w:numPr>
      </w:pPr>
      <w:r>
        <w:rPr>
          <w:noProof/>
        </w:rPr>
        <w:pict>
          <v:shape id="_x0000_s1032" type="#_x0000_t202" style="position:absolute;left:0;text-align:left;margin-left:332.35pt;margin-top:4.75pt;width:160.5pt;height:75.35pt;z-index:251666432;mso-width-relative:margin;mso-height-relative:margin">
            <v:textbox style="mso-next-textbox:#_x0000_s1032">
              <w:txbxContent>
                <w:p w:rsidR="00C06567" w:rsidRPr="0070123A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class FIFO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FIFO(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lastElement);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elementToChange;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lastElement;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next();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current();</w:t>
                  </w:r>
                </w:p>
                <w:p w:rsidR="00C06567" w:rsidRPr="00C06567" w:rsidRDefault="00C06567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1C5945">
        <w:rPr>
          <w:b/>
        </w:rPr>
        <w:t>FIFO –</w:t>
      </w:r>
      <w:r w:rsidR="001C5945">
        <w:t xml:space="preserve"> zapisywanie danych dotyczących realizacji metody FIFO</w:t>
      </w:r>
    </w:p>
    <w:p w:rsidR="00BD707C" w:rsidRPr="00BD707C" w:rsidRDefault="001C5945" w:rsidP="00BD707C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C5945">
        <w:rPr>
          <w:rFonts w:ascii="Consolas" w:eastAsiaTheme="minorHAnsi" w:hAnsi="Consolas" w:cs="Consolas"/>
          <w:sz w:val="19"/>
          <w:szCs w:val="19"/>
        </w:rPr>
        <w:t>elementToChange</w:t>
      </w:r>
      <w:r w:rsidR="00BD707C">
        <w:rPr>
          <w:rFonts w:ascii="Consolas" w:eastAsiaTheme="minorHAnsi" w:hAnsi="Consolas" w:cs="Consolas"/>
          <w:sz w:val="19"/>
          <w:szCs w:val="19"/>
        </w:rPr>
        <w:t xml:space="preserve"> - indeks najdawniej użytej ramki</w:t>
      </w:r>
    </w:p>
    <w:p w:rsidR="001C5945" w:rsidRDefault="00BD707C" w:rsidP="001C5945">
      <w:pPr>
        <w:pStyle w:val="Akapitzlist"/>
        <w:numPr>
          <w:ilvl w:val="1"/>
          <w:numId w:val="22"/>
        </w:numPr>
      </w:pPr>
      <w:r>
        <w:t>lastElement – indeks ostatniej ramki</w:t>
      </w:r>
    </w:p>
    <w:p w:rsidR="00FE5E7D" w:rsidRDefault="00BD707C" w:rsidP="00FE5E7D">
      <w:pPr>
        <w:pStyle w:val="Akapitzlist"/>
        <w:numPr>
          <w:ilvl w:val="0"/>
          <w:numId w:val="22"/>
        </w:numPr>
      </w:pPr>
      <w:r>
        <w:rPr>
          <w:b/>
        </w:rPr>
        <w:t xml:space="preserve">Manager – </w:t>
      </w:r>
      <w:r>
        <w:t>klasa zarządzająca pamięcią ram i pamięcią wirtualną</w:t>
      </w:r>
      <w:r w:rsidR="00FE5E7D">
        <w:t>, spełnia zadanie zarządcy pamięci</w:t>
      </w:r>
    </w:p>
    <w:p w:rsidR="00BD707C" w:rsidRDefault="00BD707C">
      <w:pPr>
        <w:spacing w:after="200" w:line="276" w:lineRule="auto"/>
      </w:pPr>
      <w:r>
        <w:br w:type="page"/>
      </w:r>
    </w:p>
    <w:p w:rsidR="00BD707C" w:rsidRDefault="00AE4238" w:rsidP="00BD707C">
      <w:pPr>
        <w:pStyle w:val="Akapitzlist"/>
        <w:numPr>
          <w:ilvl w:val="1"/>
          <w:numId w:val="22"/>
        </w:numPr>
      </w:pPr>
      <w:r w:rsidRPr="00AE4238">
        <w:rPr>
          <w:b/>
          <w:noProof/>
        </w:rPr>
        <w:lastRenderedPageBreak/>
        <w:pict>
          <v:shape id="_x0000_s1029" type="#_x0000_t202" style="position:absolute;left:0;text-align:left;margin-left:314.15pt;margin-top:-11.35pt;width:191.75pt;height:253.2pt;z-index:251662336;mso-width-percent:400;mso-height-percent:200;mso-width-percent:400;mso-height-percent:200;mso-width-relative:margin;mso-height-relative:margin" o:allowoverlap="f">
            <v:textbox style="mso-next-textbox:#_x0000_s1029;mso-fit-shape-to-text:t">
              <w:txbxContent>
                <w:p w:rsidR="00BD707C" w:rsidRPr="0070123A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Manager</w:t>
                  </w:r>
                </w:p>
                <w:p w:rsidR="00BD707C" w:rsidRPr="0070123A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BD707C" w:rsidRPr="0070123A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70123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struct</w:t>
                  </w: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record</w:t>
                  </w:r>
                </w:p>
                <w:p w:rsidR="00BD707C" w:rsidRPr="0070123A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BD707C" w:rsidRPr="0070123A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70123A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page, memory;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70123A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bool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pagefault;  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}; 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record * pageList;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record * ramList;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Ram * r;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PageFile * pf;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FIFO * fifo;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Manager(</w:t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fileSize, </w:t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frames, </w:t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allocUnitSize);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call(</w:t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logicAddres);</w:t>
                  </w:r>
                </w:p>
                <w:p w:rsidR="00BD707C" w:rsidRP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BD707C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load(FILE * f);</w:t>
                  </w:r>
                </w:p>
                <w:p w:rsid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 w:rsidRPr="00BD707C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 xml:space="preserve"> writeStatus();</w:t>
                  </w:r>
                </w:p>
                <w:p w:rsidR="00BD707C" w:rsidRDefault="00BD707C" w:rsidP="00BD70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ab/>
                    <w:t>~Manager(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);</w:t>
                  </w:r>
                </w:p>
                <w:p w:rsidR="00BD707C" w:rsidRPr="00BD707C" w:rsidRDefault="00BD707C" w:rsidP="00BD707C">
                  <w:r>
                    <w:t>}</w:t>
                  </w:r>
                </w:p>
              </w:txbxContent>
            </v:textbox>
            <w10:wrap type="square"/>
          </v:shape>
        </w:pict>
      </w:r>
      <w:r w:rsidR="00BD707C">
        <w:t>Struktura rekord – podstawowa jednostka organizacji tablicy stron</w:t>
      </w:r>
    </w:p>
    <w:p w:rsidR="00BD707C" w:rsidRDefault="00BD707C" w:rsidP="00BD707C">
      <w:pPr>
        <w:pStyle w:val="Akapitzlist"/>
        <w:numPr>
          <w:ilvl w:val="2"/>
          <w:numId w:val="22"/>
        </w:numPr>
      </w:pPr>
      <w:r>
        <w:t>page – numer strony (używane w tablicy stron)</w:t>
      </w:r>
    </w:p>
    <w:p w:rsidR="00BD707C" w:rsidRDefault="00BD707C" w:rsidP="00BD707C">
      <w:pPr>
        <w:pStyle w:val="Akapitzlist"/>
        <w:numPr>
          <w:ilvl w:val="2"/>
          <w:numId w:val="22"/>
        </w:numPr>
      </w:pPr>
      <w:r>
        <w:t>memory – numer ramki (używane do ustawiania flagi PF w tablicy stron przy usuwaniu danych z ramki)</w:t>
      </w:r>
    </w:p>
    <w:p w:rsidR="00BD707C" w:rsidRDefault="00BD707C" w:rsidP="00BD707C">
      <w:pPr>
        <w:pStyle w:val="Akapitzlist"/>
        <w:numPr>
          <w:ilvl w:val="2"/>
          <w:numId w:val="22"/>
        </w:numPr>
      </w:pPr>
      <w:r>
        <w:t>pagefault – (flaga PF)</w:t>
      </w:r>
    </w:p>
    <w:p w:rsidR="00BD707C" w:rsidRDefault="00BD707C" w:rsidP="00BD707C">
      <w:pPr>
        <w:pStyle w:val="Akapitzlist"/>
        <w:numPr>
          <w:ilvl w:val="3"/>
          <w:numId w:val="22"/>
        </w:numPr>
      </w:pPr>
      <w:r>
        <w:t xml:space="preserve">true – strona tylko w pamięci </w:t>
      </w:r>
      <w:r w:rsidR="00FE5E7D">
        <w:t>wirtalnej</w:t>
      </w:r>
    </w:p>
    <w:p w:rsidR="00FE5E7D" w:rsidRDefault="00FE5E7D" w:rsidP="00FE5E7D">
      <w:pPr>
        <w:pStyle w:val="Akapitzlist"/>
        <w:numPr>
          <w:ilvl w:val="3"/>
          <w:numId w:val="22"/>
        </w:numPr>
      </w:pPr>
      <w:r>
        <w:t>false – strona w pamięci wirtualnej i RAM</w:t>
      </w:r>
    </w:p>
    <w:p w:rsidR="00FE5E7D" w:rsidRDefault="00FE5E7D" w:rsidP="00FE5E7D">
      <w:pPr>
        <w:pStyle w:val="Akapitzlist"/>
        <w:numPr>
          <w:ilvl w:val="3"/>
          <w:numId w:val="22"/>
        </w:numPr>
      </w:pPr>
      <w:r>
        <w:t>pageList, ramList – odpowiednio talica stron i tablica pamięci ram</w:t>
      </w:r>
    </w:p>
    <w:p w:rsidR="00FE5E7D" w:rsidRDefault="00FE5E7D" w:rsidP="00FE5E7D">
      <w:pPr>
        <w:pStyle w:val="Akapitzlist"/>
        <w:numPr>
          <w:ilvl w:val="1"/>
          <w:numId w:val="22"/>
        </w:numPr>
      </w:pPr>
      <w:r>
        <w:t>r – pamięć RAM o długości frames (zawiera wiersze typu Unit o długości allocUnitSize)</w:t>
      </w:r>
    </w:p>
    <w:p w:rsidR="00FE5E7D" w:rsidRDefault="00FE5E7D" w:rsidP="00FE5E7D">
      <w:pPr>
        <w:pStyle w:val="Akapitzlist"/>
        <w:numPr>
          <w:ilvl w:val="1"/>
          <w:numId w:val="22"/>
        </w:numPr>
      </w:pPr>
      <w:r>
        <w:t>pf – pamięć wirtualnej o długości fileSize/allocUnitSize (zawiera wiersze typu Unit o długości allocUnitSize)</w:t>
      </w:r>
    </w:p>
    <w:p w:rsidR="000E10CE" w:rsidRDefault="000E10CE" w:rsidP="00FE5E7D">
      <w:pPr>
        <w:pStyle w:val="Akapitzlist"/>
        <w:numPr>
          <w:ilvl w:val="1"/>
          <w:numId w:val="22"/>
        </w:numPr>
      </w:pPr>
      <w:r>
        <w:t>metoda call – wywołuje adres logiczny, tłumaczy go na numer strony, w razie potrzeby przenosi stronę do ramki, zlicza błędy stronicowania.</w:t>
      </w:r>
    </w:p>
    <w:p w:rsidR="000E10CE" w:rsidRDefault="000E10CE" w:rsidP="00FE5E7D">
      <w:pPr>
        <w:pStyle w:val="Akapitzlist"/>
        <w:numPr>
          <w:ilvl w:val="1"/>
          <w:numId w:val="22"/>
        </w:numPr>
      </w:pPr>
      <w:r>
        <w:t>writeStatus – prezentuje zawartość ramek i stron, komunikacja komputer-&gt;użytkownik, wyświetla ostatnio użyty adres logiczne i zawartość strony w której się znajduje, wyświetla ilość błędów stronnicowania</w:t>
      </w:r>
    </w:p>
    <w:p w:rsidR="00F43C32" w:rsidRDefault="00F43C32" w:rsidP="00FE5E7D">
      <w:pPr>
        <w:pStyle w:val="Akapitzlist"/>
        <w:numPr>
          <w:ilvl w:val="1"/>
          <w:numId w:val="22"/>
        </w:numPr>
      </w:pPr>
      <w:r>
        <w:t>load – wczytuje zawartość pliku wejściowego do pamięci wirtualnej</w:t>
      </w:r>
    </w:p>
    <w:p w:rsidR="00C06567" w:rsidRDefault="00C065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D707C" w:rsidRPr="00D7364C" w:rsidRDefault="00FE5E7D" w:rsidP="00FE5E7D">
      <w:pPr>
        <w:pStyle w:val="Akapitzlist"/>
        <w:numPr>
          <w:ilvl w:val="0"/>
          <w:numId w:val="22"/>
        </w:numPr>
        <w:rPr>
          <w:b/>
        </w:rPr>
      </w:pPr>
      <w:r w:rsidRPr="00FE5E7D">
        <w:rPr>
          <w:b/>
        </w:rPr>
        <w:lastRenderedPageBreak/>
        <w:t xml:space="preserve">PageMemoryEmulator </w:t>
      </w:r>
      <w:r>
        <w:rPr>
          <w:b/>
        </w:rPr>
        <w:t>–</w:t>
      </w:r>
      <w:r w:rsidRPr="00FE5E7D">
        <w:rPr>
          <w:b/>
        </w:rPr>
        <w:t xml:space="preserve"> </w:t>
      </w:r>
      <w:r w:rsidRPr="00FE5E7D">
        <w:t>spełnia rolę pośrednika między procesem (użytkownikiem) a zarządcą pamięci, spełn</w:t>
      </w:r>
      <w:r w:rsidR="00F43C32">
        <w:t>ia rolę interfejsu użytkownika (komunikacja użytkownik -&gt; komputer), tworzy strukturę emulującą zarządcę systemu, decyduje o rozmiarach pamięci wirtualnej.</w:t>
      </w:r>
    </w:p>
    <w:p w:rsidR="00D7364C" w:rsidRPr="00F43C32" w:rsidRDefault="00D7364C" w:rsidP="00D7364C">
      <w:pPr>
        <w:pStyle w:val="Akapitzlist"/>
        <w:numPr>
          <w:ilvl w:val="1"/>
          <w:numId w:val="22"/>
        </w:numPr>
        <w:rPr>
          <w:b/>
        </w:rPr>
      </w:pPr>
      <w:r>
        <w:rPr>
          <w:b/>
        </w:rPr>
        <w:t>Metoda call</w:t>
      </w:r>
    </w:p>
    <w:p w:rsidR="00F43C32" w:rsidRPr="00E121A5" w:rsidRDefault="00AE4238" w:rsidP="00C06567">
      <w:pPr>
        <w:spacing w:after="200" w:line="276" w:lineRule="auto"/>
      </w:pPr>
      <w:r>
        <w:rPr>
          <w:noProof/>
        </w:rPr>
        <w:pict>
          <v:shape id="_x0000_s1030" type="#_x0000_t202" style="position:absolute;margin-left:-27.9pt;margin-top:1.5pt;width:408.45pt;height:342.2pt;z-index:251664384;mso-height-percent:200;mso-height-percent:200;mso-width-relative:margin;mso-height-relative:margin">
            <v:textbox style="mso-next-textbox:#_x0000_s1030;mso-fit-shape-to-text:t">
              <w:txbxContent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="00F43C32" w:rsidRPr="00F43C3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Manager::call(</w:t>
                  </w:r>
                  <w:r w:rsidR="00F43C32" w:rsidRPr="00F43C3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logicAddres)</w:t>
                  </w:r>
                </w:p>
                <w:p w:rsidR="00F43C32" w:rsidRPr="00E121A5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2 </w:t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3</w:t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(!pageList[logicAddres/allocUnitSize].pagefault)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4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5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lastAddresCalled=logicAddres;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6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lastFrameModified=logicAddres/allocUnitSize;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7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8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9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10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errorCounter++;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11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12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13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pageList[ramList[fifo-&gt;current()].page].pagefault=1; 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14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r-&gt;load(pf-&gt;page[logicAddres/allocUnitSize],fifo-&gt;current()); 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15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</w:p>
                <w:p w:rsidR="00F43C32" w:rsidRPr="00E121A5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16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pageList[logicAddres/allocUnitSize].pagefault=</w:t>
                  </w:r>
                  <w:r w:rsidR="00F43C32" w:rsidRPr="00E121A5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; 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17</w:t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E121A5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pageList[logicAddres/allocUnitSize].memory=fifo-&gt;current();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18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19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ramList[fifo-&gt;current()].page=logicAddres/allocUnitSize;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20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21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lastAddresCalled=logicAddres;</w:t>
                  </w:r>
                </w:p>
                <w:p w:rsidR="00F43C32" w:rsidRP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22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lastFrameModified=logicAddres/allocUnitSize;</w:t>
                  </w:r>
                </w:p>
                <w:p w:rsid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23</w:t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 w:rsidRPr="00F43C32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="00F43C32"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fifo-&gt;next();</w:t>
                  </w:r>
                </w:p>
                <w:p w:rsid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24</w:t>
                  </w:r>
                  <w:r w:rsidR="00F43C32"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ab/>
                  </w:r>
                  <w:r w:rsidR="00F43C32"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ab/>
                  </w:r>
                </w:p>
                <w:p w:rsid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25</w:t>
                  </w:r>
                </w:p>
                <w:p w:rsidR="00F43C32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26</w:t>
                  </w:r>
                  <w:r w:rsidR="00F43C32"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:rsidR="00E121A5" w:rsidRDefault="00E121A5" w:rsidP="00F43C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</w:rPr>
                    <w:t>27 }</w:t>
                  </w:r>
                </w:p>
                <w:p w:rsidR="00F43C32" w:rsidRDefault="00F43C32"/>
              </w:txbxContent>
            </v:textbox>
            <w10:wrap type="square"/>
          </v:shape>
        </w:pict>
      </w:r>
      <w:r w:rsidR="00E121A5" w:rsidRPr="00E121A5">
        <w:t>1 metoda w</w:t>
      </w:r>
      <w:r w:rsidR="00C06567">
        <w:t>y</w:t>
      </w:r>
      <w:r w:rsidR="00E121A5" w:rsidRPr="00E121A5">
        <w:t>woływana z parametrem którym jest adres logiczny, do którego chcemy się odnieść</w:t>
      </w:r>
    </w:p>
    <w:p w:rsidR="00E121A5" w:rsidRPr="00E121A5" w:rsidRDefault="00E121A5" w:rsidP="00F43C32">
      <w:pPr>
        <w:pStyle w:val="Akapitzlist"/>
        <w:ind w:left="1800"/>
      </w:pPr>
      <w:r w:rsidRPr="00E121A5">
        <w:t>3 jeżeli dana strona jest już w pamięci zapisujemy wywołany adres logiczny (5)</w:t>
      </w:r>
    </w:p>
    <w:p w:rsidR="00E121A5" w:rsidRPr="00E121A5" w:rsidRDefault="00E121A5" w:rsidP="00F43C32">
      <w:pPr>
        <w:pStyle w:val="Akapitzlist"/>
        <w:ind w:left="1800"/>
      </w:pPr>
      <w:r w:rsidRPr="00E121A5">
        <w:t>Następnie zapisujemy ostatnio zmienioną ramkę (6) (do późniejszego użycia w metodzie writeStatus)</w:t>
      </w:r>
    </w:p>
    <w:p w:rsidR="00E121A5" w:rsidRPr="00E121A5" w:rsidRDefault="00E121A5" w:rsidP="00F43C32">
      <w:pPr>
        <w:pStyle w:val="Akapitzlist"/>
        <w:ind w:left="1800"/>
      </w:pPr>
    </w:p>
    <w:p w:rsidR="00E121A5" w:rsidRDefault="00E121A5" w:rsidP="00F43C32">
      <w:pPr>
        <w:pStyle w:val="Akapitzlist"/>
        <w:ind w:left="1800"/>
      </w:pPr>
      <w:r w:rsidRPr="00E121A5">
        <w:t>Jeżeli dana strona nie rezyduje w ramce (PF = true) zwiększamy licznik błędów stronicowania (errorCounter)(10)</w:t>
      </w:r>
      <w:r>
        <w:t xml:space="preserve"> w tablicy stron ustawiamy flagę PF na true w stronie którą usuwamy z ramki(13) kopiujemy nową stronę do ramki (14) usuwamy flaę PF z aktualnej strony(16) ponieważ znajduje się już w ramce o adresie (17)</w:t>
      </w:r>
      <w:r w:rsidR="00C06567">
        <w:t>.</w:t>
      </w:r>
    </w:p>
    <w:p w:rsidR="00C06567" w:rsidRDefault="00E121A5" w:rsidP="00C06567">
      <w:pPr>
        <w:pStyle w:val="Akapitzlist"/>
        <w:ind w:left="1800"/>
      </w:pPr>
      <w:r>
        <w:t xml:space="preserve">Ustawiamy </w:t>
      </w:r>
      <w:r w:rsidR="00C06567">
        <w:t>adres strony z której została pobrana zawartość do ramki (19) (do późniejszego wykorzystania przy czyszczeniu ramki, następnie wykonujemy rutynową procedurę opisaną w punktach (5) i (6), a następnie przesuwamy wskaźnik najdawniej użytej ramki (23) do realizacji algorytmu FIFO.</w:t>
      </w:r>
    </w:p>
    <w:p w:rsidR="00C06567" w:rsidRDefault="00C065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7364C" w:rsidRDefault="00AE4238" w:rsidP="00D7364C">
      <w:pPr>
        <w:pStyle w:val="Akapitzlist"/>
        <w:numPr>
          <w:ilvl w:val="1"/>
          <w:numId w:val="22"/>
        </w:numPr>
        <w:rPr>
          <w:b/>
        </w:rPr>
      </w:pPr>
      <w:r w:rsidRPr="00AE4238">
        <w:rPr>
          <w:noProof/>
        </w:rPr>
        <w:lastRenderedPageBreak/>
        <w:pict>
          <v:shape id="_x0000_s1033" type="#_x0000_t202" style="position:absolute;left:0;text-align:left;margin-left:-27.3pt;margin-top:23.9pt;width:544.1pt;height:284.5pt;z-index:251668480;mso-width-relative:margin;mso-height-relative:margin">
            <v:textbox style="mso-next-textbox:#_x0000_s1033">
              <w:txbxContent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Manager::writeStatus()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 {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3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cout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4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5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"PAGEFILE:"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6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(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i=0; i&lt;pages ; i++)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7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8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 cout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"page 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; 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(i&lt;10) cout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"0"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; cout &lt;&lt; i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 :"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&lt;&lt; pf-&gt;page[i]-&gt;datablock;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9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}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10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11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cout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12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"RAM:"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13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(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i=0; i&lt;frames ; i++)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14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{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15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 cout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"frame 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; </w:t>
                  </w:r>
                  <w:r w:rsidRPr="00C06567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(i&lt;10) cout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"0"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; cout &lt;&lt; i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&lt;&lt; r-&gt;memory[i]-&gt;datablock;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16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}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17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cout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18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"PageFaults: 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&lt;&lt; errorCounter</w:t>
                  </w:r>
                </w:p>
                <w:p w:rsidR="00D7364C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9" w:hanging="709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19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"Last addres used: 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&lt;&lt; lastAddresCalled 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9" w:hanging="709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20</w:t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</w:t>
                  </w:r>
                  <w:r w:rsidR="00D7364C"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&lt;&lt; </w:t>
                  </w:r>
                  <w:r w:rsidR="00D7364C"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 Data Frame: "</w:t>
                  </w:r>
                  <w:r w:rsidR="00D7364C"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&lt;&lt; pf-&gt;page[lastFrameModified]-&gt;datablock 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21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22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 &lt;&lt; </w:t>
                  </w:r>
                  <w:r w:rsidRPr="00C06567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/>
                    </w:rPr>
                    <w:t>"-------------------------------------"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23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 xml:space="preserve"> &lt;&lt; endl;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24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ab/>
                    <w:t>;</w:t>
                  </w:r>
                </w:p>
                <w:p w:rsidR="00C06567" w:rsidRPr="00C06567" w:rsidRDefault="00C06567" w:rsidP="00C065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 xml:space="preserve">25 </w:t>
                  </w:r>
                  <w:r w:rsidRPr="00C06567">
                    <w:rPr>
                      <w:rFonts w:ascii="Consolas" w:eastAsiaTheme="minorHAnsi" w:hAnsi="Consolas" w:cs="Consolas"/>
                      <w:sz w:val="19"/>
                      <w:szCs w:val="19"/>
                      <w:lang w:val="en-US"/>
                    </w:rPr>
                    <w:t>}</w:t>
                  </w:r>
                </w:p>
                <w:p w:rsidR="00C06567" w:rsidRPr="00C06567" w:rsidRDefault="00C06567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D7364C">
        <w:rPr>
          <w:b/>
        </w:rPr>
        <w:t>metoda writeStatus</w:t>
      </w:r>
    </w:p>
    <w:p w:rsidR="00D7364C" w:rsidRDefault="00D7364C" w:rsidP="00D7364C">
      <w:pPr>
        <w:pStyle w:val="Akapitzlist"/>
        <w:ind w:left="2160"/>
        <w:rPr>
          <w:b/>
        </w:rPr>
      </w:pPr>
      <w:r>
        <w:rPr>
          <w:b/>
        </w:rPr>
        <w:t>Wyświetla informacje o zawartości stron w pamięci wirtualnej (3 -&gt; 9)</w:t>
      </w:r>
    </w:p>
    <w:p w:rsidR="00D7364C" w:rsidRDefault="00D7364C" w:rsidP="00D7364C">
      <w:pPr>
        <w:pStyle w:val="Akapitzlist"/>
        <w:ind w:left="2160"/>
        <w:rPr>
          <w:b/>
        </w:rPr>
      </w:pPr>
      <w:r>
        <w:rPr>
          <w:b/>
        </w:rPr>
        <w:t>Wyświetla informacje o zawartości ramek pamięci RAM (11-&gt;16)</w:t>
      </w:r>
    </w:p>
    <w:p w:rsidR="00D7364C" w:rsidRDefault="00D7364C" w:rsidP="00D7364C">
      <w:pPr>
        <w:pStyle w:val="Akapitzlist"/>
        <w:ind w:left="2160"/>
        <w:rPr>
          <w:b/>
        </w:rPr>
      </w:pPr>
      <w:r>
        <w:rPr>
          <w:b/>
        </w:rPr>
        <w:t>Wywietla:</w:t>
      </w:r>
    </w:p>
    <w:p w:rsidR="00D7364C" w:rsidRDefault="00D7364C" w:rsidP="00D7364C">
      <w:pPr>
        <w:pStyle w:val="Akapitzlist"/>
        <w:ind w:left="2160"/>
        <w:rPr>
          <w:b/>
        </w:rPr>
      </w:pPr>
      <w:r>
        <w:rPr>
          <w:b/>
        </w:rPr>
        <w:tab/>
        <w:t>(18)Liczbę wystąpień błędu stronnicowania</w:t>
      </w:r>
    </w:p>
    <w:p w:rsidR="00D7364C" w:rsidRDefault="00D7364C" w:rsidP="00D7364C">
      <w:pPr>
        <w:pStyle w:val="Akapitzlist"/>
        <w:ind w:left="2160"/>
        <w:rPr>
          <w:b/>
        </w:rPr>
      </w:pPr>
      <w:r>
        <w:rPr>
          <w:b/>
        </w:rPr>
        <w:tab/>
        <w:t>(19)Ostatni wywołany adres logiczny</w:t>
      </w:r>
    </w:p>
    <w:p w:rsidR="00D7364C" w:rsidRPr="00D73FF5" w:rsidRDefault="00D7364C" w:rsidP="00D73FF5">
      <w:pPr>
        <w:pStyle w:val="Akapitzlist"/>
        <w:ind w:left="2160"/>
        <w:rPr>
          <w:b/>
        </w:rPr>
      </w:pPr>
      <w:r>
        <w:rPr>
          <w:b/>
        </w:rPr>
        <w:tab/>
        <w:t>(20)Zawartość ostatnio używanej strony</w:t>
      </w:r>
    </w:p>
    <w:p w:rsidR="00D73FF5" w:rsidRDefault="00536F6F" w:rsidP="00536F6F">
      <w:pPr>
        <w:pStyle w:val="Nagwek2"/>
      </w:pPr>
      <w:bookmarkStart w:id="4" w:name="_Toc314746083"/>
      <w:r>
        <w:t>c.</w:t>
      </w:r>
      <w:r>
        <w:tab/>
        <w:t>Uwagi</w:t>
      </w:r>
      <w:bookmarkEnd w:id="4"/>
    </w:p>
    <w:p w:rsidR="00536F6F" w:rsidRPr="00536F6F" w:rsidRDefault="00536F6F" w:rsidP="00536F6F">
      <w:r>
        <w:tab/>
        <w:t>Dane do pamięci wirtualnej wczytywane są z pliku „dane.txt” który musi znajdować się w jednym folderze z plikiem wykoywalnym.</w:t>
      </w:r>
    </w:p>
    <w:p w:rsidR="00536F6F" w:rsidRDefault="00536F6F">
      <w:pPr>
        <w:spacing w:after="200" w:line="276" w:lineRule="auto"/>
        <w:rPr>
          <w:rFonts w:asciiTheme="majorHAnsi" w:eastAsiaTheme="majorEastAsia" w:hAnsiTheme="majorHAnsi" w:cstheme="majorBidi"/>
          <w:caps/>
          <w:color w:val="775F55" w:themeColor="text2"/>
          <w:sz w:val="32"/>
          <w:szCs w:val="32"/>
        </w:rPr>
      </w:pPr>
      <w:r>
        <w:br w:type="page"/>
      </w:r>
    </w:p>
    <w:p w:rsidR="00D7364C" w:rsidRDefault="00AE4238" w:rsidP="00536F6F">
      <w:pPr>
        <w:pStyle w:val="Nagwek1"/>
        <w:numPr>
          <w:ilvl w:val="0"/>
          <w:numId w:val="18"/>
        </w:numPr>
      </w:pPr>
      <w:r>
        <w:rPr>
          <w:noProof/>
          <w:lang w:eastAsia="pl-PL"/>
        </w:rPr>
        <w:lastRenderedPageBreak/>
        <w:pict>
          <v:shape id="_x0000_s1037" type="#_x0000_t202" style="position:absolute;left:0;text-align:left;margin-left:243.3pt;margin-top:17.9pt;width:267.25pt;height:669pt;z-index:251669504;mso-width-relative:margin;mso-height-relative:margin">
            <v:textbox style="mso-next-textbox:#_x0000_s1037">
              <w:txbxContent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Rozmiar pliku: 561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 xml:space="preserve">podaj ilosc ramek pamieci RAM: 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 xml:space="preserve">podaj rozmiar jednostki alokacji: 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-------------------------------------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-------------------------------------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PAGEFILE: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 xml:space="preserve">page 00 :Oddzielili cię, syneczku, od snów, co jak motyl 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01 :drżą,haftowali ci, syneczku, smutne oczy rudą kr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02 :wią,malowali krajobrazy w żółte ściegi pożóg wys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03 :zywali wisielcami drzew płynące morze.Wyuczyli c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04 :ię, syneczku, ziemi twej na pamięć,gdyś jej ście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05 :żki powycinał żelaznymi łzami.Odchowali cię w ci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06 :emności, odkarmili bochnem trwóg,przemierzyłeś p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07 :o omacku najwstydliwsze z ludzkich dróg.I wyszed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08 :łeś jasny synku, z czarną bronią w noc,i poczułe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09 :ś, jak się jeży w dźwięku minut - zło.Zanim padł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10 :eś, jeszcze ziemię przeżegnałeś ręką.Czy to była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 11 : kula, synku, czy to serce pękło?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-------------------------------------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RAM: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frame 00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frame 01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frame 02</w:t>
                  </w:r>
                </w:p>
                <w:p w:rsidR="00D73FF5" w:rsidRPr="0070123A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  <w:lang w:val="en-US"/>
                    </w:rPr>
                  </w:pPr>
                  <w:r w:rsidRPr="0070123A">
                    <w:rPr>
                      <w:sz w:val="20"/>
                      <w:szCs w:val="20"/>
                      <w:lang w:val="en-US"/>
                    </w:rPr>
                    <w:t>frame 03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-------------------------------------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PageFaults: 0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 xml:space="preserve">Last addres used: 0 Data Frame: Oddzielili cię, syneczku, od snów, co jak motyl 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-------------------------------------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-------------------------------------</w:t>
                  </w: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</w:p>
                <w:p w:rsidR="00D73FF5" w:rsidRPr="00D73FF5" w:rsidRDefault="00D73FF5" w:rsidP="00D73FF5">
                  <w:pPr>
                    <w:shd w:val="clear" w:color="auto" w:fill="000000" w:themeFill="text1"/>
                    <w:rPr>
                      <w:sz w:val="20"/>
                      <w:szCs w:val="20"/>
                    </w:rPr>
                  </w:pPr>
                  <w:r w:rsidRPr="00D73FF5">
                    <w:rPr>
                      <w:sz w:val="20"/>
                      <w:szCs w:val="20"/>
                    </w:rPr>
                    <w:t>Wywolaj adres :</w:t>
                  </w:r>
                </w:p>
              </w:txbxContent>
            </v:textbox>
            <w10:wrap type="square"/>
          </v:shape>
        </w:pict>
      </w:r>
      <w:bookmarkStart w:id="5" w:name="_Toc314746084"/>
      <w:r w:rsidR="00D7364C">
        <w:t>Opis interfejsu</w:t>
      </w:r>
      <w:bookmarkEnd w:id="5"/>
    </w:p>
    <w:p w:rsidR="00D7364C" w:rsidRPr="00D7364C" w:rsidRDefault="00D7364C" w:rsidP="00D73FF5">
      <w:pPr>
        <w:jc w:val="right"/>
      </w:pPr>
    </w:p>
    <w:p w:rsidR="00D7364C" w:rsidRPr="00D7364C" w:rsidRDefault="00D7364C" w:rsidP="00D73FF5">
      <w:pPr>
        <w:jc w:val="right"/>
      </w:pPr>
      <w:r>
        <w:tab/>
      </w:r>
      <w:r w:rsidR="00D73FF5">
        <w:t>Wczytanie od użytkownika ilości dostępnych ramek pamięci RAM i rozmiaru jej pojedynczego wersu(rekordu)</w:t>
      </w:r>
    </w:p>
    <w:p w:rsidR="00D73FF5" w:rsidRDefault="00D73FF5" w:rsidP="00D7364C"/>
    <w:p w:rsidR="00D7364C" w:rsidRDefault="00D7364C" w:rsidP="00D73FF5">
      <w:pPr>
        <w:jc w:val="right"/>
      </w:pPr>
    </w:p>
    <w:p w:rsidR="0096780F" w:rsidRDefault="00D73FF5" w:rsidP="0096780F">
      <w:pPr>
        <w:jc w:val="right"/>
      </w:pPr>
      <w:r>
        <w:t>Wyświetenie zawartości pamięci wirtualnej</w:t>
      </w:r>
      <w:r w:rsidR="0096780F">
        <w:t>, z załadowanymi przykładowymi danymi, wiersz „Elegia o chłopcu polskim” K.K.Baczyńskiego</w:t>
      </w: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  <w:r>
        <w:t>Wyświetlenie zawartości pamięci RAM</w:t>
      </w:r>
    </w:p>
    <w:p w:rsidR="00D73FF5" w:rsidRDefault="00D73FF5" w:rsidP="00D73FF5">
      <w:pPr>
        <w:jc w:val="right"/>
      </w:pPr>
      <w:r>
        <w:t>Zademonstrowano wygląd tuż po starcie programu gdy wszystkie ramki są puste</w:t>
      </w: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</w:p>
    <w:p w:rsidR="00D73FF5" w:rsidRDefault="00D73FF5" w:rsidP="00D73FF5">
      <w:pPr>
        <w:jc w:val="right"/>
      </w:pPr>
      <w:r>
        <w:t xml:space="preserve">Wyświetlenie liczby wystąpień błędów stron, ostatniego użytego adresu, zawartości ostatniej użytej ramki </w:t>
      </w:r>
    </w:p>
    <w:p w:rsidR="00D73FF5" w:rsidRDefault="00D73FF5" w:rsidP="00D73FF5"/>
    <w:p w:rsidR="00D73FF5" w:rsidRDefault="00D73FF5" w:rsidP="00D73FF5">
      <w:pPr>
        <w:jc w:val="right"/>
      </w:pPr>
      <w:r>
        <w:t>Wczytanie od urzytkonika następnego adresu logicznego do wywołania</w:t>
      </w:r>
    </w:p>
    <w:p w:rsidR="0070123A" w:rsidRDefault="0070123A" w:rsidP="0096780F">
      <w:pPr>
        <w:pStyle w:val="Nagwek1"/>
        <w:numPr>
          <w:ilvl w:val="0"/>
          <w:numId w:val="18"/>
        </w:numPr>
      </w:pPr>
      <w:bookmarkStart w:id="6" w:name="_Toc314746085"/>
      <w:r>
        <w:lastRenderedPageBreak/>
        <w:t>Testowanie aplikacji</w:t>
      </w:r>
      <w:bookmarkEnd w:id="6"/>
    </w:p>
    <w:p w:rsidR="0070123A" w:rsidRDefault="0070123A" w:rsidP="0070123A">
      <w:pPr>
        <w:ind w:left="360"/>
      </w:pPr>
      <w:r>
        <w:t>Przeprowadzono testy programu pod względem poprawności działania, dla przykładowych dany (3 ramki, jednostka alokacji 32bajty, wywołanie kolejnych adresów zawartych w zadaniu) stwierdzono poprawność działania. Wydruk programu:</w:t>
      </w:r>
    </w:p>
    <w:p w:rsidR="0070123A" w:rsidRPr="0070123A" w:rsidRDefault="0070123A" w:rsidP="0070123A">
      <w:r>
        <w:rPr>
          <w:noProof/>
          <w:lang w:eastAsia="pl-PL"/>
        </w:rPr>
        <w:pict>
          <v:shape id="_x0000_s1041" type="#_x0000_t202" style="position:absolute;margin-left:19.65pt;margin-top:23.4pt;width:469.2pt;height:613.5pt;z-index:251670528;mso-width-relative:margin;mso-height-relative:margin">
            <v:textbox style="mso-next-textbox:#_x0000_s1041">
              <w:txbxContent>
                <w:p w:rsidR="0070123A" w:rsidRDefault="0070123A" w:rsidP="0070123A">
                  <w:r>
                    <w:t>PAGEFILE:</w:t>
                  </w:r>
                </w:p>
                <w:p w:rsidR="0070123A" w:rsidRDefault="0070123A" w:rsidP="0070123A">
                  <w:r>
                    <w:t>page 00 :Oddzielili cię, syneczku, od snó</w:t>
                  </w:r>
                </w:p>
                <w:p w:rsidR="0070123A" w:rsidRDefault="0070123A" w:rsidP="0070123A">
                  <w:r>
                    <w:t>page 01 :w, co jak motyl drżą,haftowali c</w:t>
                  </w:r>
                </w:p>
                <w:p w:rsidR="0070123A" w:rsidRDefault="0070123A" w:rsidP="0070123A">
                  <w:r>
                    <w:t>page 02 :i, syneczku, smutne oczy rudą kr</w:t>
                  </w:r>
                </w:p>
                <w:p w:rsidR="0070123A" w:rsidRDefault="0070123A" w:rsidP="0070123A">
                  <w:r>
                    <w:t xml:space="preserve">page 03 :wią,malowali krajobrazy w żółte </w:t>
                  </w:r>
                </w:p>
                <w:p w:rsidR="0070123A" w:rsidRDefault="0070123A" w:rsidP="0070123A">
                  <w:r>
                    <w:t>page 04 :ściegi pożóg wyszywali wisielcam</w:t>
                  </w:r>
                </w:p>
                <w:p w:rsidR="0070123A" w:rsidRDefault="0070123A" w:rsidP="0070123A">
                  <w:r>
                    <w:t>page 05 :i drzew płynące morze.Wyuczyli c</w:t>
                  </w:r>
                </w:p>
                <w:p w:rsidR="0070123A" w:rsidRDefault="0070123A" w:rsidP="0070123A">
                  <w:r>
                    <w:t>page 06 :ię, syneczku, ziemi twej na pami</w:t>
                  </w:r>
                </w:p>
                <w:p w:rsidR="0070123A" w:rsidRDefault="0070123A" w:rsidP="0070123A">
                  <w:r>
                    <w:t>page 07 :ęć,gdyś jej ścieżki powycinał że</w:t>
                  </w:r>
                </w:p>
                <w:p w:rsidR="0070123A" w:rsidRDefault="0070123A" w:rsidP="0070123A">
                  <w:r>
                    <w:t>page 08 :laznymi łzami.Odchowali cię w ci</w:t>
                  </w:r>
                </w:p>
                <w:p w:rsidR="0070123A" w:rsidRDefault="0070123A" w:rsidP="0070123A">
                  <w:r>
                    <w:t>page 09 :emności, odkarmili bochnem trwóg</w:t>
                  </w:r>
                </w:p>
                <w:p w:rsidR="0070123A" w:rsidRDefault="0070123A" w:rsidP="0070123A">
                  <w:r>
                    <w:t>page 10 :,przemierzyłeś po omacku najwsty</w:t>
                  </w:r>
                </w:p>
                <w:p w:rsidR="0070123A" w:rsidRDefault="0070123A" w:rsidP="0070123A">
                  <w:r>
                    <w:t>page 11 :dliwsze z ludzkich dróg.I wyszed</w:t>
                  </w:r>
                </w:p>
                <w:p w:rsidR="0070123A" w:rsidRDefault="0070123A" w:rsidP="0070123A">
                  <w:r>
                    <w:t>page 12 :łeś jasny synku, z czarną bronią</w:t>
                  </w:r>
                </w:p>
                <w:p w:rsidR="0070123A" w:rsidRDefault="0070123A" w:rsidP="0070123A">
                  <w:r>
                    <w:t xml:space="preserve">page 13 : w noc,i poczułeś, jak się jeży </w:t>
                  </w:r>
                </w:p>
                <w:p w:rsidR="0070123A" w:rsidRDefault="0070123A" w:rsidP="0070123A">
                  <w:r>
                    <w:t>page 14 :w dźwięku minut - zło.Zanim padł</w:t>
                  </w:r>
                </w:p>
                <w:p w:rsidR="0070123A" w:rsidRDefault="0070123A" w:rsidP="0070123A">
                  <w:r>
                    <w:t xml:space="preserve">page 15 :eś, jeszcze ziemię przeżegnałeś </w:t>
                  </w:r>
                </w:p>
                <w:p w:rsidR="0070123A" w:rsidRDefault="0070123A" w:rsidP="0070123A">
                  <w:r>
                    <w:t>page 16 :ręką.Czy to była kula, synku, cz</w:t>
                  </w:r>
                </w:p>
                <w:p w:rsidR="0070123A" w:rsidRDefault="0070123A" w:rsidP="0070123A">
                  <w:r>
                    <w:t>page 17 :y to serce pękło?ÍÍÍÍÍÍÍÍÍÍÍÍÍÍÍ</w:t>
                  </w:r>
                </w:p>
                <w:p w:rsidR="0070123A" w:rsidRDefault="0070123A" w:rsidP="0070123A">
                  <w:r>
                    <w:t>-------------------------------------</w:t>
                  </w:r>
                </w:p>
                <w:p w:rsidR="0070123A" w:rsidRDefault="0070123A" w:rsidP="0070123A">
                  <w:r>
                    <w:t>RAM:</w:t>
                  </w:r>
                </w:p>
                <w:p w:rsidR="0070123A" w:rsidRDefault="0070123A" w:rsidP="0070123A">
                  <w:r>
                    <w:t>frame 00 i drzew płynące morze.Wyuczyli c</w:t>
                  </w:r>
                </w:p>
                <w:p w:rsidR="0070123A" w:rsidRDefault="0070123A" w:rsidP="0070123A">
                  <w:r>
                    <w:t>frame 01 ściegi pożóg wyszywali wisielcam</w:t>
                  </w:r>
                </w:p>
                <w:p w:rsidR="0070123A" w:rsidRDefault="0070123A" w:rsidP="0070123A">
                  <w:r>
                    <w:t>frame 02 w, co jak motyl drżą,haftowali c</w:t>
                  </w:r>
                </w:p>
                <w:p w:rsidR="0070123A" w:rsidRPr="0070123A" w:rsidRDefault="0070123A" w:rsidP="0070123A">
                  <w:pPr>
                    <w:rPr>
                      <w:lang w:val="en-US"/>
                    </w:rPr>
                  </w:pPr>
                  <w:r w:rsidRPr="0070123A">
                    <w:rPr>
                      <w:lang w:val="en-US"/>
                    </w:rPr>
                    <w:t>-------------------------------------</w:t>
                  </w:r>
                </w:p>
                <w:p w:rsidR="0070123A" w:rsidRPr="0070123A" w:rsidRDefault="0070123A" w:rsidP="0070123A">
                  <w:pPr>
                    <w:rPr>
                      <w:lang w:val="en-US"/>
                    </w:rPr>
                  </w:pPr>
                  <w:r w:rsidRPr="0070123A">
                    <w:rPr>
                      <w:lang w:val="en-US"/>
                    </w:rPr>
                    <w:t>PageFaults: 7</w:t>
                  </w:r>
                </w:p>
                <w:p w:rsidR="0070123A" w:rsidRPr="0070123A" w:rsidRDefault="0070123A" w:rsidP="0070123A">
                  <w:pPr>
                    <w:rPr>
                      <w:lang w:val="en-US"/>
                    </w:rPr>
                  </w:pPr>
                  <w:r w:rsidRPr="0070123A">
                    <w:rPr>
                      <w:lang w:val="en-US"/>
                    </w:rPr>
                    <w:t>Last addres used: 180 Data Frame: i</w:t>
                  </w:r>
                  <w:r>
                    <w:rPr>
                      <w:lang w:val="en-US"/>
                    </w:rPr>
                    <w:t xml:space="preserve"> drzew płynące morze.Wyuczyli c</w:t>
                  </w:r>
                </w:p>
              </w:txbxContent>
            </v:textbox>
            <w10:wrap type="square"/>
          </v:shape>
        </w:pict>
      </w:r>
    </w:p>
    <w:p w:rsidR="00D73FF5" w:rsidRDefault="0096780F" w:rsidP="0096780F">
      <w:pPr>
        <w:pStyle w:val="Nagwek1"/>
        <w:numPr>
          <w:ilvl w:val="0"/>
          <w:numId w:val="18"/>
        </w:numPr>
      </w:pPr>
      <w:bookmarkStart w:id="7" w:name="_Toc314746086"/>
      <w:r>
        <w:lastRenderedPageBreak/>
        <w:t>kompletny kod źródłowy</w:t>
      </w:r>
      <w:bookmarkEnd w:id="7"/>
    </w:p>
    <w:p w:rsidR="0096780F" w:rsidRDefault="0096780F" w:rsidP="0096780F">
      <w:pPr>
        <w:pStyle w:val="Nagwek2"/>
        <w:numPr>
          <w:ilvl w:val="1"/>
          <w:numId w:val="24"/>
        </w:numPr>
      </w:pPr>
      <w:bookmarkStart w:id="8" w:name="_Toc314746087"/>
      <w:r>
        <w:t>Pagememoryemulator</w:t>
      </w:r>
      <w:r w:rsidR="00536F6F">
        <w:t>.cpp (main)</w:t>
      </w:r>
      <w:bookmarkEnd w:id="8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color w:val="008000"/>
          <w:sz w:val="19"/>
          <w:szCs w:val="19"/>
        </w:rPr>
        <w:t>// PageMemoryEmulator.cpp : Defines the entry point for the console applic</w:t>
      </w:r>
      <w:r w:rsidRPr="0096780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ation.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"Manager.h"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fsize(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* file)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FILE * f;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f = fopen(file,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"rt"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fpos_t temp;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fseek(f,0,SEEK_END);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fgetpos(f,&amp;temp);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fclose(f);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)temp;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_tmain(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argc, _TCHAR* argv[])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logicAddres,frames,allocUnitSize;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fileSize = fsize(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"dane.txt"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"Rozmiar pliku: "</w:t>
      </w:r>
      <w:r>
        <w:rPr>
          <w:rFonts w:ascii="Consolas" w:eastAsiaTheme="minorHAnsi" w:hAnsi="Consolas" w:cs="Consolas"/>
          <w:sz w:val="19"/>
          <w:szCs w:val="19"/>
        </w:rPr>
        <w:t xml:space="preserve"> &lt;&lt; fileSize;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"podaj ilosc ramek pamieci RAM: "</w:t>
      </w:r>
      <w:r>
        <w:rPr>
          <w:rFonts w:ascii="Consolas" w:eastAsiaTheme="minorHAnsi" w:hAnsi="Consolas" w:cs="Consolas"/>
          <w:sz w:val="19"/>
          <w:szCs w:val="19"/>
        </w:rPr>
        <w:t>;cin &gt;&gt; frames;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cout &lt;&lt; endl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"podaj rozmiar jednostki alokacji: "</w:t>
      </w:r>
      <w:r>
        <w:rPr>
          <w:rFonts w:ascii="Consolas" w:eastAsiaTheme="minorHAnsi" w:hAnsi="Consolas" w:cs="Consolas"/>
          <w:sz w:val="19"/>
          <w:szCs w:val="19"/>
        </w:rPr>
        <w:t>; cin &gt;&gt; allocUnitSize;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FILE * f;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f = fopen(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"dane.txt"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"rb"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Manager main(fileSize,frames,allocUnitSize);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 xml:space="preserve">main.load(f);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/*Wczytywanie danych do stron*/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fclose(f);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main.writeStatus();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(;;)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"Wywolaj adres :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cin &gt;&gt; logicAddres;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(logicAddres&gt;fileSize)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"Adres nie istnieje"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endl;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main.call(logicAddres);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main.writeStatus();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pStyle w:val="Nagwek2"/>
        <w:numPr>
          <w:ilvl w:val="1"/>
          <w:numId w:val="24"/>
        </w:numPr>
      </w:pPr>
      <w:bookmarkStart w:id="9" w:name="_Toc314746088"/>
      <w:r>
        <w:lastRenderedPageBreak/>
        <w:t>Manager.h</w:t>
      </w:r>
      <w:bookmarkEnd w:id="9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#pragma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once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"PageFile.h"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"Ram.h"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"FIFO.h"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Manager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6780F">
        <w:rPr>
          <w:rFonts w:ascii="Consolas" w:eastAsiaTheme="minorHAnsi" w:hAnsi="Consolas" w:cs="Consolas"/>
          <w:sz w:val="19"/>
          <w:szCs w:val="19"/>
        </w:rPr>
        <w:t>: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errorCounter,frames,pages,allocUnitSize,lastAddresCalled,lastFrameModified;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record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page, memory; </w:t>
      </w:r>
      <w:r w:rsidRPr="0096780F">
        <w:rPr>
          <w:rFonts w:ascii="Consolas" w:eastAsiaTheme="minorHAnsi" w:hAnsi="Consolas" w:cs="Consolas"/>
          <w:color w:val="008000"/>
          <w:sz w:val="19"/>
          <w:szCs w:val="19"/>
        </w:rPr>
        <w:t>//page strona, memory komórka pamięci w której znajduje się dana strona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pagefault;  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}; 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record * pageList;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record * ramList;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Ram * r;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PageFile * pf;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FIFO * fifo;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Manager(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fileSize,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allocUnitSize);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call(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logicAddres);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load(FILE * f);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writeStatus();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~Manager(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0" w:name="_Toc314746089"/>
      <w:r>
        <w:rPr>
          <w:rFonts w:eastAsiaTheme="minorHAnsi"/>
        </w:rPr>
        <w:t>PageFile</w:t>
      </w:r>
      <w:bookmarkEnd w:id="10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#pragma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once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"Unit.h"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PageFile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6780F">
        <w:rPr>
          <w:rFonts w:ascii="Consolas" w:eastAsiaTheme="minorHAnsi" w:hAnsi="Consolas" w:cs="Consolas"/>
          <w:sz w:val="19"/>
          <w:szCs w:val="19"/>
        </w:rPr>
        <w:t>: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Unit ** page;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PageFile(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numberOfPages,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frameSize);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show(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frame);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Unit moveToRam(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frame);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>~PageFile(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>
      <w:pPr>
        <w:spacing w:after="200" w:line="276" w:lineRule="auto"/>
        <w:rPr>
          <w:rFonts w:eastAsiaTheme="minorHAnsi"/>
          <w:b/>
          <w:bCs/>
          <w:color w:val="94B6D2" w:themeColor="accent1"/>
          <w:spacing w:val="20"/>
          <w:sz w:val="28"/>
          <w:szCs w:val="28"/>
        </w:rPr>
      </w:pPr>
      <w:r>
        <w:rPr>
          <w:rFonts w:eastAsiaTheme="minorHAnsi"/>
        </w:rPr>
        <w:br w:type="page"/>
      </w: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1" w:name="_Toc314746090"/>
      <w:r>
        <w:rPr>
          <w:rFonts w:eastAsiaTheme="minorHAnsi"/>
        </w:rPr>
        <w:lastRenderedPageBreak/>
        <w:t>RAM.h</w:t>
      </w:r>
      <w:bookmarkEnd w:id="11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#pragma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once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"unit.h"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"PageFile.h"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std; 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Ram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6780F">
        <w:rPr>
          <w:rFonts w:ascii="Consolas" w:eastAsiaTheme="minorHAnsi" w:hAnsi="Consolas" w:cs="Consolas"/>
          <w:sz w:val="19"/>
          <w:szCs w:val="19"/>
        </w:rPr>
        <w:t>: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Unit ** memory;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Ram(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numberOfFrames,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frameSize);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position);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show(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frame);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load(Unit * from,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>~Ram(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2" w:name="_Toc314746091"/>
      <w:r>
        <w:rPr>
          <w:rFonts w:eastAsiaTheme="minorHAnsi"/>
        </w:rPr>
        <w:t>FIFO.h</w:t>
      </w:r>
      <w:bookmarkEnd w:id="12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#pragma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once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FIFO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6780F">
        <w:rPr>
          <w:rFonts w:ascii="Consolas" w:eastAsiaTheme="minorHAnsi" w:hAnsi="Consolas" w:cs="Consolas"/>
          <w:sz w:val="19"/>
          <w:szCs w:val="19"/>
        </w:rPr>
        <w:t>: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FIFO(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lastElement);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elementToChange;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lastElement;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next();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current();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~FIFO(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};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3" w:name="_Toc314746092"/>
      <w:r>
        <w:rPr>
          <w:rFonts w:eastAsiaTheme="minorHAnsi"/>
        </w:rPr>
        <w:t>Unit.h</w:t>
      </w:r>
      <w:bookmarkEnd w:id="13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#pragma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once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Unit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6780F">
        <w:rPr>
          <w:rFonts w:ascii="Consolas" w:eastAsiaTheme="minorHAnsi" w:hAnsi="Consolas" w:cs="Consolas"/>
          <w:sz w:val="19"/>
          <w:szCs w:val="19"/>
        </w:rPr>
        <w:t>: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* datablock;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Unit();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Unit(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datablockSize);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datablockPosition);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show();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~Unit(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>
      <w:pPr>
        <w:spacing w:after="200" w:line="276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br w:type="page"/>
      </w: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4" w:name="_Toc314746093"/>
      <w:r>
        <w:rPr>
          <w:rFonts w:eastAsiaTheme="minorHAnsi"/>
        </w:rPr>
        <w:lastRenderedPageBreak/>
        <w:t>Manager.cpp</w:t>
      </w:r>
      <w:bookmarkEnd w:id="14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"Manager.h"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Manager::Manager(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fileSize,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allocUnitSize)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-&gt;frames = frames;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-&gt;pages = (fileSize/allocUnitSize)+1;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-&gt;allocUnitSize = allocUnitSize;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pageList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record[pages]; </w:t>
      </w:r>
      <w:r w:rsidRPr="0096780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 stronach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ramList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record[frames]; </w:t>
      </w:r>
      <w:r w:rsidRPr="0096780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//po ramkach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/*hardcoded test*/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i=0; i&lt; pages;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pageList[i].memory=0;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pageList[i].page=0;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pageList[i].pagefault = 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i=0; i&lt; frames;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ramList[i].memory=0;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ramList[i].page=0;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ramList[i].pagefault = 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Ram(frames,allocUnitSize);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pf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PageFile(pages,allocUnitSize);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fifo = 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FIFO(frames-1);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lastFrameModified = NULL;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lastAddresCalled = NULL;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errorCounter = NULL;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Manager::call(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logicAddres)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(!pageList[logicAddres/allocUnitSize].pagefault) </w:t>
      </w:r>
      <w:r w:rsidRPr="0096780F">
        <w:rPr>
          <w:rFonts w:ascii="Consolas" w:eastAsiaTheme="minorHAnsi" w:hAnsi="Consolas" w:cs="Consolas"/>
          <w:color w:val="008000"/>
          <w:sz w:val="19"/>
          <w:szCs w:val="19"/>
        </w:rPr>
        <w:t xml:space="preserve">//logicAddres/pages jako wynik podaje stroę w której znajduje się adres logiczny 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lastAddresCalled=logicAddres;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lastFrameModified=logicAddres/allocUnitSize;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errorCounter++;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pageList[ramList[fifo-&gt;current()].page].pagefault=1; </w:t>
      </w:r>
      <w:r w:rsidRPr="00536F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//ustawienie flagi PF na stronie do usunięcia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r-&gt;load(pf-&gt;page[logicAddres/allocUnitSize],fifo-&gt;current()); </w:t>
      </w:r>
      <w:r w:rsidRPr="00536F6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//ładowanie nowej strony do pamięci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>pageList[logicAddres/allocUnitSize].pagefault=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; </w:t>
      </w:r>
      <w:r w:rsidRPr="0096780F">
        <w:rPr>
          <w:rFonts w:ascii="Consolas" w:eastAsiaTheme="minorHAnsi" w:hAnsi="Consolas" w:cs="Consolas"/>
          <w:color w:val="008000"/>
          <w:sz w:val="19"/>
          <w:szCs w:val="19"/>
        </w:rPr>
        <w:t>//ustawienie flagi PF w przeniesionej stronie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pageList[logicAddres/allocUnitSize].memory=fifo-&gt;current();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ramList[fifo-&gt;current()].page=logicAddres/allocUnitSize;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lastAddresCalled=logicAddres;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lastFrameModified=logicAddres/allocUnitSize;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fifo-&gt;next();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Manager::load(FILE * f)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i=0; i &lt; pages 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fread(pf-&gt;page[i]-&gt;datablock,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),allocUnitSize,f);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Manager::writeStatus()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"PAGEFILE:"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i=0; i&lt;pages 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cout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(i&lt;10) cout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; cout &lt;&lt; i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pf-&gt;page[i]-&gt;datablock;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"RAM:"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i=0; i&lt;frames 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cout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"frame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(i&lt;10) cout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; cout &lt;&lt; i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r-&gt;memory[i]-&gt;datablock;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"PageFaults: "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errorCounter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"Last addres used: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lastAddresCalled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Data Frame: 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&lt;&lt; pf-&gt;page[lastFrameModified]-&gt;datablock </w:t>
      </w:r>
      <w:r w:rsidRPr="0096780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/*r-&gt;memory[lastAddresCalled]-&gt;datablock*/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 &lt;&lt; </w:t>
      </w:r>
      <w:r w:rsidRPr="0096780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"-------------------------------------"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&lt;&lt; endl;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>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Manager::~Manager(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Default="0096780F">
      <w:pPr>
        <w:spacing w:after="200" w:line="276" w:lineRule="auto"/>
        <w:rPr>
          <w:b/>
          <w:bCs/>
          <w:color w:val="94B6D2" w:themeColor="accent1"/>
          <w:spacing w:val="20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6780F" w:rsidRDefault="0096780F" w:rsidP="0096780F">
      <w:pPr>
        <w:pStyle w:val="Nagwek2"/>
        <w:numPr>
          <w:ilvl w:val="1"/>
          <w:numId w:val="24"/>
        </w:numPr>
        <w:rPr>
          <w:lang w:val="en-US"/>
        </w:rPr>
      </w:pPr>
      <w:bookmarkStart w:id="15" w:name="_Toc314746094"/>
      <w:r>
        <w:rPr>
          <w:lang w:val="en-US"/>
        </w:rPr>
        <w:lastRenderedPageBreak/>
        <w:t>PageFile.cpp</w:t>
      </w:r>
      <w:bookmarkEnd w:id="15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"PageFile.h"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PageFile::PageFile(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numberOfpages,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frameSize)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page = 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Unit* [numberOfpages];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(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 ; i&lt;numberOfpages 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page[i]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Unit(frameSize);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PageFile::show(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*page[frame]-&gt;datablock;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Unit PageFile::moveToRam(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*page[frame];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PageFile::~PageFile(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6" w:name="_Toc314746095"/>
      <w:r>
        <w:rPr>
          <w:rFonts w:eastAsiaTheme="minorHAnsi"/>
        </w:rPr>
        <w:t>RAM.cpp</w:t>
      </w:r>
      <w:bookmarkEnd w:id="16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&lt;array&gt;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"Ram.h"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Ram::Ram(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numberOfFrames,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frameSize)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memory = </w:t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Unit* [numberOfFrames];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(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i=0 ; i&lt;numberOfFrames ; i++)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memory[i]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Unit(frameSize);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memory[i]-&gt;datablock = </w:t>
      </w:r>
      <w:r w:rsidRPr="00536F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Ram::show(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position)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memory[frame]-&gt;show(position);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Ram::show(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frame)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36F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 xml:space="preserve"> *memory[frame]-&gt;datablock;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536F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536F6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Ram::load(Unit * from, 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position)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-&gt;memory[position] = from;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}Ram::~Ram(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  <w:lang w:val="en-US"/>
        </w:rPr>
      </w:pPr>
      <w:bookmarkStart w:id="17" w:name="_Toc314746096"/>
      <w:r>
        <w:rPr>
          <w:rFonts w:eastAsiaTheme="minorHAnsi"/>
          <w:lang w:val="en-US"/>
        </w:rPr>
        <w:lastRenderedPageBreak/>
        <w:t>FIFO.cpp</w:t>
      </w:r>
      <w:bookmarkEnd w:id="17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"FIFO.h"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FIFO::FIFO(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lastElement)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6780F">
        <w:rPr>
          <w:rFonts w:ascii="Consolas" w:eastAsiaTheme="minorHAnsi" w:hAnsi="Consolas" w:cs="Consolas"/>
          <w:sz w:val="19"/>
          <w:szCs w:val="19"/>
        </w:rPr>
        <w:t>-&gt;lastElement = lastElement;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elementToChange = 0;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FIFO::next()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6780F">
        <w:rPr>
          <w:rFonts w:ascii="Consolas" w:eastAsiaTheme="minorHAnsi" w:hAnsi="Consolas" w:cs="Consolas"/>
          <w:sz w:val="19"/>
          <w:szCs w:val="19"/>
        </w:rPr>
        <w:t>(elementToChange == lastElement)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ab/>
        <w:t>elementToChange = 0;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sz w:val="19"/>
          <w:szCs w:val="19"/>
        </w:rPr>
        <w:tab/>
        <w:t>elementToChange++;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FIFO::current()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elementToChange;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FIFO::~FIFO(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6780F">
        <w:rPr>
          <w:rFonts w:ascii="Consolas" w:eastAsiaTheme="minorHAnsi" w:hAnsi="Consolas" w:cs="Consolas"/>
          <w:sz w:val="19"/>
          <w:szCs w:val="19"/>
        </w:rPr>
        <w:t>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Default="0096780F" w:rsidP="0096780F">
      <w:pPr>
        <w:pStyle w:val="Nagwek2"/>
        <w:numPr>
          <w:ilvl w:val="1"/>
          <w:numId w:val="24"/>
        </w:numPr>
        <w:rPr>
          <w:rFonts w:eastAsiaTheme="minorHAnsi"/>
        </w:rPr>
      </w:pPr>
      <w:bookmarkStart w:id="18" w:name="_Toc314746097"/>
      <w:r>
        <w:rPr>
          <w:rFonts w:eastAsiaTheme="minorHAnsi"/>
        </w:rPr>
        <w:t>UNIT.cpp</w:t>
      </w:r>
      <w:bookmarkEnd w:id="18"/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A31515"/>
          <w:sz w:val="19"/>
          <w:szCs w:val="19"/>
        </w:rPr>
        <w:t>"Unit.h"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Unit::Unit(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datablockSize)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 xml:space="preserve">datablock =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6780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6780F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</w:rPr>
        <w:t>[datablockSize+1];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ab/>
        <w:t>datablock[datablockSize] = NULL;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Unit::Unit()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Unit::show(</w:t>
      </w:r>
      <w:r w:rsidRPr="0096780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6780F">
        <w:rPr>
          <w:rFonts w:ascii="Consolas" w:eastAsiaTheme="minorHAnsi" w:hAnsi="Consolas" w:cs="Consolas"/>
          <w:sz w:val="19"/>
          <w:szCs w:val="19"/>
          <w:lang w:val="en-US"/>
        </w:rPr>
        <w:t xml:space="preserve"> datablockPosition)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012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 xml:space="preserve"> datablock[datablockPosition];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 xml:space="preserve"> Unit::show()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012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 xml:space="preserve"> *datablock;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96780F" w:rsidRPr="0070123A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Unit::~Unit(</w:t>
      </w:r>
      <w:r w:rsidRPr="007012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0123A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{</w:t>
      </w:r>
    </w:p>
    <w:p w:rsidR="0096780F" w:rsidRPr="0096780F" w:rsidRDefault="0096780F" w:rsidP="0096780F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96780F">
        <w:rPr>
          <w:rFonts w:ascii="Consolas" w:eastAsiaTheme="minorHAnsi" w:hAnsi="Consolas" w:cs="Consolas"/>
          <w:sz w:val="19"/>
          <w:szCs w:val="19"/>
        </w:rPr>
        <w:t>}</w:t>
      </w:r>
    </w:p>
    <w:p w:rsidR="0096780F" w:rsidRPr="0096780F" w:rsidRDefault="0096780F" w:rsidP="0096780F">
      <w:pPr>
        <w:rPr>
          <w:lang w:val="en-US"/>
        </w:rPr>
      </w:pPr>
    </w:p>
    <w:sectPr w:rsidR="0096780F" w:rsidRPr="0096780F" w:rsidSect="00536F6F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134" w:right="1134" w:bottom="1134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811" w:rsidRDefault="005D3811">
      <w:pPr>
        <w:spacing w:after="0" w:line="240" w:lineRule="auto"/>
      </w:pPr>
      <w:r>
        <w:separator/>
      </w:r>
    </w:p>
  </w:endnote>
  <w:endnote w:type="continuationSeparator" w:id="1">
    <w:p w:rsidR="005D3811" w:rsidRDefault="005D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A26" w:rsidRDefault="00044A26">
    <w:pPr>
      <w:pStyle w:val="Stopka"/>
    </w:pPr>
  </w:p>
  <w:p w:rsidR="00044A26" w:rsidRDefault="00D27A4A">
    <w:pPr>
      <w:pStyle w:val="Stopkastronaparzysta"/>
    </w:pPr>
    <w:r>
      <w:t xml:space="preserve">Strona </w:t>
    </w:r>
    <w:fldSimple w:instr=" PAGE   \* MERGEFORMAT ">
      <w:r w:rsidR="00263CC5" w:rsidRPr="00263CC5"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A26" w:rsidRDefault="00044A26">
    <w:pPr>
      <w:pStyle w:val="Stopka"/>
    </w:pPr>
  </w:p>
  <w:p w:rsidR="00044A26" w:rsidRDefault="00D27A4A">
    <w:pPr>
      <w:pStyle w:val="Stopkastronanieparzysta"/>
    </w:pPr>
    <w:r>
      <w:t xml:space="preserve">Strona </w:t>
    </w:r>
    <w:fldSimple w:instr=" PAGE   \* MERGEFORMAT ">
      <w:r w:rsidR="00263CC5" w:rsidRPr="00263CC5">
        <w:rPr>
          <w:noProof/>
          <w:sz w:val="24"/>
          <w:szCs w:val="24"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811" w:rsidRDefault="005D3811">
      <w:pPr>
        <w:spacing w:after="0" w:line="240" w:lineRule="auto"/>
      </w:pPr>
      <w:r>
        <w:separator/>
      </w:r>
    </w:p>
  </w:footnote>
  <w:footnote w:type="continuationSeparator" w:id="1">
    <w:p w:rsidR="005D3811" w:rsidRDefault="005D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A26" w:rsidRDefault="00AE4238">
    <w:pPr>
      <w:pStyle w:val="Nagwekstronaparzysta"/>
      <w:rPr>
        <w:szCs w:val="20"/>
      </w:rPr>
    </w:pPr>
    <w:sdt>
      <w:sdtPr>
        <w:rPr>
          <w:szCs w:val="20"/>
        </w:rPr>
        <w:alias w:val="Tytuł"/>
        <w:id w:val="540890930"/>
        <w:placeholder>
          <w:docPart w:val="6A5496A78BC74889B9D3BD8E73D3B8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5367D">
          <w:rPr>
            <w:szCs w:val="20"/>
          </w:rPr>
          <w:t>Symulacja pamięci wirtualnej</w:t>
        </w:r>
      </w:sdtContent>
    </w:sdt>
  </w:p>
  <w:p w:rsidR="00044A26" w:rsidRDefault="00044A26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A26" w:rsidRDefault="00AE4238">
    <w:pPr>
      <w:pStyle w:val="Nagwekstronanieparzysta"/>
      <w:rPr>
        <w:szCs w:val="20"/>
      </w:rPr>
    </w:pPr>
    <w:sdt>
      <w:sdtPr>
        <w:rPr>
          <w:szCs w:val="20"/>
        </w:rPr>
        <w:alias w:val="Tytuł"/>
        <w:id w:val="540932446"/>
        <w:placeholder>
          <w:docPart w:val="D277A27AAD244ECD9009BA7135D1644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5367D">
          <w:rPr>
            <w:szCs w:val="20"/>
          </w:rPr>
          <w:t>Symulacja pamięci wirtualnej</w:t>
        </w:r>
      </w:sdtContent>
    </w:sdt>
  </w:p>
  <w:p w:rsidR="00044A26" w:rsidRDefault="00044A2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punktowana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punktowana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punktowana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punktowana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E03061"/>
    <w:multiLevelType w:val="hybridMultilevel"/>
    <w:tmpl w:val="887C64B8"/>
    <w:lvl w:ilvl="0" w:tplc="021432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966C81"/>
    <w:multiLevelType w:val="hybridMultilevel"/>
    <w:tmpl w:val="2E9A578C"/>
    <w:lvl w:ilvl="0" w:tplc="0415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B17A9B"/>
    <w:multiLevelType w:val="multilevel"/>
    <w:tmpl w:val="0409001D"/>
    <w:styleLink w:val="Styllistymotywredni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10FC4"/>
    <w:multiLevelType w:val="hybridMultilevel"/>
    <w:tmpl w:val="5B96F7A0"/>
    <w:lvl w:ilvl="0" w:tplc="20025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apunktowan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EC45818"/>
    <w:multiLevelType w:val="hybridMultilevel"/>
    <w:tmpl w:val="337C7FE6"/>
    <w:lvl w:ilvl="0" w:tplc="C944C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A08F6"/>
    <w:multiLevelType w:val="hybridMultilevel"/>
    <w:tmpl w:val="1D78FAE8"/>
    <w:lvl w:ilvl="0" w:tplc="EA486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72027"/>
    <w:multiLevelType w:val="hybridMultilevel"/>
    <w:tmpl w:val="A5183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F2F8E"/>
    <w:multiLevelType w:val="hybridMultilevel"/>
    <w:tmpl w:val="52DEA5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2"/>
  </w:num>
  <w:num w:numId="19">
    <w:abstractNumId w:val="10"/>
  </w:num>
  <w:num w:numId="20">
    <w:abstractNumId w:val="6"/>
  </w:num>
  <w:num w:numId="21">
    <w:abstractNumId w:val="8"/>
  </w:num>
  <w:num w:numId="22">
    <w:abstractNumId w:val="5"/>
  </w:num>
  <w:num w:numId="23">
    <w:abstractNumId w:val="13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1E263D"/>
    <w:rsid w:val="00044A26"/>
    <w:rsid w:val="000E10CE"/>
    <w:rsid w:val="001C5945"/>
    <w:rsid w:val="001E263D"/>
    <w:rsid w:val="00263CC5"/>
    <w:rsid w:val="00536F6F"/>
    <w:rsid w:val="005D3811"/>
    <w:rsid w:val="0070123A"/>
    <w:rsid w:val="0096780F"/>
    <w:rsid w:val="00AE4238"/>
    <w:rsid w:val="00BD707C"/>
    <w:rsid w:val="00C06567"/>
    <w:rsid w:val="00C5367D"/>
    <w:rsid w:val="00D27A4A"/>
    <w:rsid w:val="00D7364C"/>
    <w:rsid w:val="00D73FF5"/>
    <w:rsid w:val="00E121A5"/>
    <w:rsid w:val="00F43C32"/>
    <w:rsid w:val="00FE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4A26"/>
    <w:pPr>
      <w:spacing w:after="180" w:line="264" w:lineRule="auto"/>
    </w:pPr>
    <w:rPr>
      <w:rFonts w:eastAsiaTheme="minorEastAsia"/>
      <w:sz w:val="23"/>
      <w:szCs w:val="23"/>
      <w:lang w:val="pl-PL"/>
    </w:rPr>
  </w:style>
  <w:style w:type="paragraph" w:styleId="Nagwek1">
    <w:name w:val="heading 1"/>
    <w:basedOn w:val="Normalny"/>
    <w:next w:val="Normalny"/>
    <w:link w:val="Nagwek1Znak"/>
    <w:uiPriority w:val="9"/>
    <w:unhideWhenUsed/>
    <w:qFormat/>
    <w:rsid w:val="00044A26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A26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4A26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4A26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4A26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4A26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4A26"/>
    <w:pPr>
      <w:spacing w:after="0"/>
      <w:outlineLvl w:val="6"/>
    </w:pPr>
    <w:rPr>
      <w:smallCaps/>
      <w:color w:val="000000" w:themeColor="text1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4A26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4A26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4A26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44A26"/>
    <w:rPr>
      <w:b/>
      <w:bCs/>
      <w:color w:val="94B6D2" w:themeColor="accent1"/>
      <w:spacing w:val="2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44A26"/>
    <w:rPr>
      <w:b/>
      <w:bCs/>
      <w:color w:val="000000" w:themeColor="text1"/>
      <w:spacing w:val="10"/>
      <w:sz w:val="23"/>
    </w:rPr>
  </w:style>
  <w:style w:type="paragraph" w:styleId="Stopka">
    <w:name w:val="footer"/>
    <w:basedOn w:val="Normalny"/>
    <w:link w:val="StopkaZnak"/>
    <w:uiPriority w:val="99"/>
    <w:unhideWhenUsed/>
    <w:rsid w:val="00044A2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44A26"/>
    <w:rPr>
      <w:sz w:val="23"/>
    </w:rPr>
  </w:style>
  <w:style w:type="paragraph" w:styleId="Nagwek">
    <w:name w:val="header"/>
    <w:basedOn w:val="Normalny"/>
    <w:link w:val="NagwekZnak"/>
    <w:uiPriority w:val="99"/>
    <w:unhideWhenUsed/>
    <w:rsid w:val="00044A2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44A26"/>
    <w:rPr>
      <w:sz w:val="23"/>
    </w:rPr>
  </w:style>
  <w:style w:type="paragraph" w:styleId="Cytatintensywny">
    <w:name w:val="Intense Quote"/>
    <w:basedOn w:val="Normalny"/>
    <w:link w:val="CytatintensywnyZnak"/>
    <w:uiPriority w:val="30"/>
    <w:qFormat/>
    <w:rsid w:val="00044A26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4A26"/>
    <w:rPr>
      <w:b/>
      <w:bCs/>
      <w:color w:val="DD8047" w:themeColor="accent2"/>
      <w:sz w:val="23"/>
      <w:shd w:val="clear" w:color="auto" w:fill="FFFFFF" w:themeFill="background1"/>
    </w:rPr>
  </w:style>
  <w:style w:type="paragraph" w:styleId="Podtytu">
    <w:name w:val="Subtitle"/>
    <w:basedOn w:val="Normalny"/>
    <w:link w:val="PodtytuZnak"/>
    <w:uiPriority w:val="11"/>
    <w:qFormat/>
    <w:rsid w:val="00044A26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44A26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ytu">
    <w:name w:val="Title"/>
    <w:basedOn w:val="Normalny"/>
    <w:link w:val="TytuZnak"/>
    <w:uiPriority w:val="10"/>
    <w:qFormat/>
    <w:rsid w:val="00044A26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044A26"/>
    <w:rPr>
      <w:color w:val="775F55" w:themeColor="text2"/>
      <w:sz w:val="72"/>
      <w:szCs w:val="7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4A26"/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4A26"/>
    <w:rPr>
      <w:rFonts w:eastAsiaTheme="minorEastAsia" w:hAnsi="Tahoma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sid w:val="00044A26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pl-PL"/>
    </w:rPr>
  </w:style>
  <w:style w:type="paragraph" w:styleId="Legenda">
    <w:name w:val="caption"/>
    <w:basedOn w:val="Normalny"/>
    <w:next w:val="Normalny"/>
    <w:uiPriority w:val="35"/>
    <w:unhideWhenUsed/>
    <w:rsid w:val="00044A26"/>
    <w:rPr>
      <w:b/>
      <w:bCs/>
      <w:caps/>
      <w:sz w:val="16"/>
      <w:szCs w:val="16"/>
    </w:rPr>
  </w:style>
  <w:style w:type="character" w:styleId="Uwydatnienie">
    <w:name w:val="Emphasis"/>
    <w:uiPriority w:val="20"/>
    <w:qFormat/>
    <w:rsid w:val="00044A26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4A26"/>
    <w:rPr>
      <w:caps/>
      <w:spacing w:val="1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4A26"/>
    <w:rPr>
      <w:b/>
      <w:bCs/>
      <w:color w:val="775F55" w:themeColor="text2"/>
      <w:spacing w:val="10"/>
      <w:sz w:val="23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4A26"/>
    <w:rPr>
      <w:b/>
      <w:bCs/>
      <w:color w:val="DD8047" w:themeColor="accent2"/>
      <w:spacing w:val="10"/>
      <w:sz w:val="23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4A26"/>
    <w:rPr>
      <w:smallCaps/>
      <w:color w:val="000000" w:themeColor="text1"/>
      <w:spacing w:val="10"/>
      <w:sz w:val="23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4A26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4A26"/>
    <w:rPr>
      <w:b/>
      <w:bCs/>
      <w:caps/>
      <w:color w:val="A5AB81" w:themeColor="accent3"/>
      <w:spacing w:val="40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044A26"/>
    <w:rPr>
      <w:color w:val="F7B615" w:themeColor="hyperlink"/>
      <w:u w:val="single"/>
    </w:rPr>
  </w:style>
  <w:style w:type="character" w:styleId="Wyrnienieintensywne">
    <w:name w:val="Intense Emphasis"/>
    <w:basedOn w:val="Domylnaczcionkaakapitu"/>
    <w:uiPriority w:val="21"/>
    <w:qFormat/>
    <w:rsid w:val="00044A26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Odwoanieintensywne">
    <w:name w:val="Intense Reference"/>
    <w:basedOn w:val="Domylnaczcionkaakapitu"/>
    <w:uiPriority w:val="32"/>
    <w:qFormat/>
    <w:rsid w:val="00044A26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ny"/>
    <w:uiPriority w:val="99"/>
    <w:semiHidden/>
    <w:unhideWhenUsed/>
    <w:rsid w:val="00044A26"/>
    <w:pPr>
      <w:ind w:left="360" w:hanging="360"/>
    </w:pPr>
  </w:style>
  <w:style w:type="paragraph" w:styleId="Lista2">
    <w:name w:val="List 2"/>
    <w:basedOn w:val="Normalny"/>
    <w:uiPriority w:val="99"/>
    <w:semiHidden/>
    <w:unhideWhenUsed/>
    <w:rsid w:val="00044A26"/>
    <w:pPr>
      <w:ind w:left="720" w:hanging="360"/>
    </w:pPr>
  </w:style>
  <w:style w:type="paragraph" w:styleId="Listapunktowana">
    <w:name w:val="List Bullet"/>
    <w:basedOn w:val="Normalny"/>
    <w:uiPriority w:val="36"/>
    <w:unhideWhenUsed/>
    <w:qFormat/>
    <w:rsid w:val="00044A26"/>
    <w:pPr>
      <w:numPr>
        <w:numId w:val="12"/>
      </w:numPr>
    </w:pPr>
    <w:rPr>
      <w:sz w:val="24"/>
      <w:szCs w:val="24"/>
    </w:rPr>
  </w:style>
  <w:style w:type="paragraph" w:styleId="Listapunktowana2">
    <w:name w:val="List Bullet 2"/>
    <w:basedOn w:val="Normalny"/>
    <w:uiPriority w:val="36"/>
    <w:unhideWhenUsed/>
    <w:qFormat/>
    <w:rsid w:val="00044A26"/>
    <w:pPr>
      <w:numPr>
        <w:numId w:val="13"/>
      </w:numPr>
    </w:pPr>
    <w:rPr>
      <w:color w:val="94B6D2" w:themeColor="accent1"/>
    </w:rPr>
  </w:style>
  <w:style w:type="paragraph" w:styleId="Listapunktowana3">
    <w:name w:val="List Bullet 3"/>
    <w:basedOn w:val="Normalny"/>
    <w:uiPriority w:val="36"/>
    <w:unhideWhenUsed/>
    <w:qFormat/>
    <w:rsid w:val="00044A26"/>
    <w:pPr>
      <w:numPr>
        <w:numId w:val="14"/>
      </w:numPr>
    </w:pPr>
    <w:rPr>
      <w:color w:val="DD8047" w:themeColor="accent2"/>
    </w:rPr>
  </w:style>
  <w:style w:type="paragraph" w:styleId="Listapunktowana4">
    <w:name w:val="List Bullet 4"/>
    <w:basedOn w:val="Normalny"/>
    <w:uiPriority w:val="36"/>
    <w:unhideWhenUsed/>
    <w:qFormat/>
    <w:rsid w:val="00044A26"/>
    <w:pPr>
      <w:numPr>
        <w:numId w:val="15"/>
      </w:numPr>
    </w:pPr>
    <w:rPr>
      <w:caps/>
      <w:spacing w:val="4"/>
    </w:rPr>
  </w:style>
  <w:style w:type="paragraph" w:styleId="Listapunktowana5">
    <w:name w:val="List Bullet 5"/>
    <w:basedOn w:val="Normalny"/>
    <w:uiPriority w:val="36"/>
    <w:unhideWhenUsed/>
    <w:qFormat/>
    <w:rsid w:val="00044A26"/>
    <w:pPr>
      <w:numPr>
        <w:numId w:val="16"/>
      </w:numPr>
    </w:pPr>
  </w:style>
  <w:style w:type="paragraph" w:styleId="Akapitzlist">
    <w:name w:val="List Paragraph"/>
    <w:basedOn w:val="Normalny"/>
    <w:uiPriority w:val="34"/>
    <w:unhideWhenUsed/>
    <w:qFormat/>
    <w:rsid w:val="00044A26"/>
    <w:pPr>
      <w:ind w:left="720"/>
      <w:contextualSpacing/>
    </w:pPr>
  </w:style>
  <w:style w:type="numbering" w:customStyle="1" w:styleId="Styllistymotywredni">
    <w:name w:val="Styl listy (motyw Średni)"/>
    <w:uiPriority w:val="99"/>
    <w:rsid w:val="00044A26"/>
    <w:pPr>
      <w:numPr>
        <w:numId w:val="11"/>
      </w:numPr>
    </w:pPr>
  </w:style>
  <w:style w:type="paragraph" w:styleId="Bezodstpw">
    <w:name w:val="No Spacing"/>
    <w:basedOn w:val="Normalny"/>
    <w:link w:val="BezodstpwZnak"/>
    <w:uiPriority w:val="99"/>
    <w:qFormat/>
    <w:rsid w:val="00044A26"/>
    <w:pPr>
      <w:spacing w:after="0" w:line="240" w:lineRule="auto"/>
    </w:pPr>
  </w:style>
  <w:style w:type="paragraph" w:styleId="Cytat">
    <w:name w:val="Quote"/>
    <w:basedOn w:val="Normalny"/>
    <w:link w:val="CytatZnak"/>
    <w:uiPriority w:val="29"/>
    <w:qFormat/>
    <w:rsid w:val="00044A26"/>
    <w:rPr>
      <w:i/>
      <w:iCs/>
      <w:smallCaps/>
      <w:color w:val="775F55" w:themeColor="text2"/>
      <w:spacing w:val="6"/>
    </w:rPr>
  </w:style>
  <w:style w:type="character" w:customStyle="1" w:styleId="CytatZnak">
    <w:name w:val="Cytat Znak"/>
    <w:basedOn w:val="Domylnaczcionkaakapitu"/>
    <w:link w:val="Cytat"/>
    <w:uiPriority w:val="29"/>
    <w:rsid w:val="00044A26"/>
    <w:rPr>
      <w:i/>
      <w:iCs/>
      <w:smallCaps/>
      <w:color w:val="775F55" w:themeColor="text2"/>
      <w:spacing w:val="6"/>
      <w:sz w:val="23"/>
    </w:rPr>
  </w:style>
  <w:style w:type="character" w:styleId="Pogrubienie">
    <w:name w:val="Strong"/>
    <w:uiPriority w:val="22"/>
    <w:qFormat/>
    <w:rsid w:val="00044A26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pl-PL"/>
    </w:rPr>
  </w:style>
  <w:style w:type="character" w:styleId="Wyrnieniedelikatne">
    <w:name w:val="Subtle Emphasis"/>
    <w:basedOn w:val="Domylnaczcionkaakapitu"/>
    <w:uiPriority w:val="19"/>
    <w:qFormat/>
    <w:rsid w:val="00044A26"/>
    <w:rPr>
      <w:rFonts w:asciiTheme="minorHAnsi" w:hAnsiTheme="minorHAnsi"/>
      <w:i/>
      <w:iCs/>
      <w:sz w:val="23"/>
    </w:rPr>
  </w:style>
  <w:style w:type="character" w:styleId="Odwoaniedelikatne">
    <w:name w:val="Subtle Reference"/>
    <w:basedOn w:val="Domylnaczcionkaakapitu"/>
    <w:uiPriority w:val="31"/>
    <w:qFormat/>
    <w:rsid w:val="00044A26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Tabela-Siatka">
    <w:name w:val="Table Grid"/>
    <w:basedOn w:val="Standardowy"/>
    <w:uiPriority w:val="1"/>
    <w:rsid w:val="00044A26"/>
    <w:pPr>
      <w:spacing w:after="0" w:line="240" w:lineRule="auto"/>
    </w:pPr>
    <w:rPr>
      <w:rFonts w:eastAsiaTheme="minorEastAsia"/>
      <w:sz w:val="24"/>
      <w:szCs w:val="24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ykazrde">
    <w:name w:val="table of authorities"/>
    <w:basedOn w:val="Normalny"/>
    <w:next w:val="Normalny"/>
    <w:uiPriority w:val="99"/>
    <w:semiHidden/>
    <w:unhideWhenUsed/>
    <w:rsid w:val="00044A26"/>
    <w:pPr>
      <w:ind w:left="220" w:hanging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044A26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Spistreci2">
    <w:name w:val="toc 2"/>
    <w:basedOn w:val="Normalny"/>
    <w:next w:val="Normalny"/>
    <w:autoRedefine/>
    <w:uiPriority w:val="39"/>
    <w:unhideWhenUsed/>
    <w:rsid w:val="00044A26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44A26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pistreci4">
    <w:name w:val="toc 4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pistreci5">
    <w:name w:val="toc 5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pistreci6">
    <w:name w:val="toc 6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pistreci7">
    <w:name w:val="toc 7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pistreci8">
    <w:name w:val="toc 8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pistreci9">
    <w:name w:val="toc 9"/>
    <w:basedOn w:val="Normalny"/>
    <w:next w:val="Normalny"/>
    <w:autoRedefine/>
    <w:uiPriority w:val="99"/>
    <w:semiHidden/>
    <w:unhideWhenUsed/>
    <w:qFormat/>
    <w:rsid w:val="00044A26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BezodstpwZnak">
    <w:name w:val="Bez odstępów Znak"/>
    <w:basedOn w:val="Domylnaczcionkaakapitu"/>
    <w:link w:val="Bezodstpw"/>
    <w:uiPriority w:val="99"/>
    <w:rsid w:val="00044A26"/>
    <w:rPr>
      <w:sz w:val="23"/>
    </w:rPr>
  </w:style>
  <w:style w:type="paragraph" w:customStyle="1" w:styleId="Nagwekstronaparzysta">
    <w:name w:val="Nagłówek (strona parzysta)"/>
    <w:basedOn w:val="Normalny"/>
    <w:uiPriority w:val="39"/>
    <w:semiHidden/>
    <w:unhideWhenUsed/>
    <w:qFormat/>
    <w:rsid w:val="00044A26"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</w:rPr>
  </w:style>
  <w:style w:type="paragraph" w:customStyle="1" w:styleId="Stopkastronaparzysta">
    <w:name w:val="Stopka (strona parzysta)"/>
    <w:basedOn w:val="Normalny"/>
    <w:uiPriority w:val="49"/>
    <w:semiHidden/>
    <w:unhideWhenUsed/>
    <w:rsid w:val="00044A26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Nagwekstronanieparzysta">
    <w:name w:val="Nagłówek (strona nieparzysta)"/>
    <w:basedOn w:val="Normalny"/>
    <w:uiPriority w:val="39"/>
    <w:semiHidden/>
    <w:unhideWhenUsed/>
    <w:qFormat/>
    <w:rsid w:val="00044A26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</w:rPr>
  </w:style>
  <w:style w:type="paragraph" w:customStyle="1" w:styleId="Stopkastronanieparzysta">
    <w:name w:val="Stopka (strona nieparzysta)"/>
    <w:basedOn w:val="Normalny"/>
    <w:unhideWhenUsed/>
    <w:qFormat/>
    <w:rsid w:val="00044A26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044A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5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60F154F53E42FB98209C28A74B33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70FD3E-2D11-4B4C-BCE6-D6F327771E45}"/>
      </w:docPartPr>
      <w:docPartBody>
        <w:p w:rsidR="006F44E1" w:rsidRDefault="00AA29AE">
          <w:pPr>
            <w:pStyle w:val="6F60F154F53E42FB98209C28A74B33C7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[WPISZ TYTUŁ DOKUMENTU]</w:t>
          </w:r>
        </w:p>
      </w:docPartBody>
    </w:docPart>
    <w:docPart>
      <w:docPartPr>
        <w:name w:val="049D9890DC6A476E8B3546E30341E3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9AE152-0904-44C0-9510-CE18F81B2BBD}"/>
      </w:docPartPr>
      <w:docPartBody>
        <w:p w:rsidR="006F44E1" w:rsidRDefault="00AA29AE">
          <w:pPr>
            <w:pStyle w:val="049D9890DC6A476E8B3546E30341E308"/>
          </w:pPr>
          <w:r>
            <w:rPr>
              <w:color w:val="FFFFFF" w:themeColor="background1"/>
              <w:sz w:val="32"/>
              <w:szCs w:val="32"/>
            </w:rPr>
            <w:t>[Wybierz datę]</w:t>
          </w:r>
        </w:p>
      </w:docPartBody>
    </w:docPart>
    <w:docPart>
      <w:docPartPr>
        <w:name w:val="31543F320CAD4D378A07324C275D71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D4EA8-878A-4F9B-AD71-5697D30E997A}"/>
      </w:docPartPr>
      <w:docPartBody>
        <w:p w:rsidR="006F44E1" w:rsidRDefault="00AA29AE">
          <w:pPr>
            <w:pStyle w:val="31543F320CAD4D378A07324C275D71E0"/>
          </w:pPr>
          <w:r>
            <w:rPr>
              <w:color w:val="FFFFFF" w:themeColor="background1"/>
              <w:sz w:val="40"/>
              <w:szCs w:val="40"/>
            </w:rPr>
            <w:t>[Wpisz podtytuł dokumentu]</w:t>
          </w:r>
        </w:p>
      </w:docPartBody>
    </w:docPart>
    <w:docPart>
      <w:docPartPr>
        <w:name w:val="B5809E17AA394E45BE9794F47B3222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B0444F-8714-4CBC-9B52-8AC5332ED12A}"/>
      </w:docPartPr>
      <w:docPartBody>
        <w:p w:rsidR="006F44E1" w:rsidRDefault="00AA29AE">
          <w:pPr>
            <w:pStyle w:val="B5809E17AA394E45BE9794F47B32227C"/>
          </w:pPr>
          <w:r>
            <w:t>[WPISZ TYTUŁ DOKUMENTU]</w:t>
          </w:r>
        </w:p>
      </w:docPartBody>
    </w:docPart>
    <w:docPart>
      <w:docPartPr>
        <w:name w:val="AAE27B18B21C496A8B4976F29684CB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987A541-F598-4BC9-808E-69FD8C1C7FEA}"/>
      </w:docPartPr>
      <w:docPartBody>
        <w:p w:rsidR="006F44E1" w:rsidRDefault="00AA29AE">
          <w:pPr>
            <w:pStyle w:val="AAE27B18B21C496A8B4976F29684CB59"/>
          </w:pPr>
          <w:r>
            <w:t>[Wpisz podtytuł]</w:t>
          </w:r>
        </w:p>
      </w:docPartBody>
    </w:docPart>
    <w:docPart>
      <w:docPartPr>
        <w:name w:val="6A5496A78BC74889B9D3BD8E73D3B8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8DCE43-FF81-49C2-B16F-CDAEF2488B2B}"/>
      </w:docPartPr>
      <w:docPartBody>
        <w:p w:rsidR="006F44E1" w:rsidRDefault="00AA29AE">
          <w:pPr>
            <w:pStyle w:val="6A5496A78BC74889B9D3BD8E73D3B866"/>
          </w:pPr>
          <w:r>
            <w:rPr>
              <w:szCs w:val="20"/>
            </w:rPr>
            <w:t>[WPISZ TYTUŁ DOKUMENTU]</w:t>
          </w:r>
        </w:p>
      </w:docPartBody>
    </w:docPart>
    <w:docPart>
      <w:docPartPr>
        <w:name w:val="D277A27AAD244ECD9009BA7135D16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9C9790-92ED-408A-8DA2-8336F79E99AC}"/>
      </w:docPartPr>
      <w:docPartBody>
        <w:p w:rsidR="006F44E1" w:rsidRDefault="00AA29AE">
          <w:pPr>
            <w:pStyle w:val="D277A27AAD244ECD9009BA7135D16440"/>
          </w:pPr>
          <w:r>
            <w:rPr>
              <w:szCs w:val="2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51A7"/>
    <w:rsid w:val="006051A7"/>
    <w:rsid w:val="006F44E1"/>
    <w:rsid w:val="00AA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44E1"/>
  </w:style>
  <w:style w:type="paragraph" w:styleId="Nagwek1">
    <w:name w:val="heading 1"/>
    <w:basedOn w:val="Normalny"/>
    <w:next w:val="Normalny"/>
    <w:link w:val="Nagwek1Znak"/>
    <w:uiPriority w:val="9"/>
    <w:unhideWhenUsed/>
    <w:qFormat/>
    <w:rsid w:val="006F44E1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44E1"/>
    <w:pPr>
      <w:spacing w:before="240" w:after="80" w:line="264" w:lineRule="auto"/>
      <w:outlineLvl w:val="1"/>
    </w:pPr>
    <w:rPr>
      <w:b/>
      <w:bCs/>
      <w:color w:val="4F81BD" w:themeColor="accent1"/>
      <w:spacing w:val="20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44E1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F60F154F53E42FB98209C28A74B33C7">
    <w:name w:val="6F60F154F53E42FB98209C28A74B33C7"/>
    <w:rsid w:val="006F44E1"/>
  </w:style>
  <w:style w:type="paragraph" w:customStyle="1" w:styleId="049D9890DC6A476E8B3546E30341E308">
    <w:name w:val="049D9890DC6A476E8B3546E30341E308"/>
    <w:rsid w:val="006F44E1"/>
  </w:style>
  <w:style w:type="paragraph" w:customStyle="1" w:styleId="31543F320CAD4D378A07324C275D71E0">
    <w:name w:val="31543F320CAD4D378A07324C275D71E0"/>
    <w:rsid w:val="006F44E1"/>
  </w:style>
  <w:style w:type="paragraph" w:customStyle="1" w:styleId="51C9A59CEDFC4941BE24A50E31AF2359">
    <w:name w:val="51C9A59CEDFC4941BE24A50E31AF2359"/>
    <w:rsid w:val="006F44E1"/>
  </w:style>
  <w:style w:type="paragraph" w:customStyle="1" w:styleId="B5809E17AA394E45BE9794F47B32227C">
    <w:name w:val="B5809E17AA394E45BE9794F47B32227C"/>
    <w:rsid w:val="006F44E1"/>
  </w:style>
  <w:style w:type="paragraph" w:customStyle="1" w:styleId="AAE27B18B21C496A8B4976F29684CB59">
    <w:name w:val="AAE27B18B21C496A8B4976F29684CB59"/>
    <w:rsid w:val="006F44E1"/>
  </w:style>
  <w:style w:type="character" w:customStyle="1" w:styleId="Nagwek1Znak">
    <w:name w:val="Nagłówek 1 Znak"/>
    <w:basedOn w:val="Domylnaczcionkaakapitu"/>
    <w:link w:val="Nagwek1"/>
    <w:uiPriority w:val="9"/>
    <w:rsid w:val="006F44E1"/>
    <w:rPr>
      <w:rFonts w:asciiTheme="majorHAnsi" w:eastAsiaTheme="majorEastAsia" w:hAnsiTheme="majorHAnsi" w:cstheme="majorBidi"/>
      <w:caps/>
      <w:color w:val="1F497D" w:themeColor="text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F44E1"/>
    <w:rPr>
      <w:b/>
      <w:bCs/>
      <w:color w:val="4F81BD" w:themeColor="accent1"/>
      <w:spacing w:val="20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6F44E1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Cytatintensywny">
    <w:name w:val="Intense Quote"/>
    <w:basedOn w:val="Normalny"/>
    <w:link w:val="CytatintensywnyZnak"/>
    <w:uiPriority w:val="30"/>
    <w:qFormat/>
    <w:rsid w:val="006F44E1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C0504D" w:themeColor="accent2"/>
      <w:sz w:val="23"/>
      <w:szCs w:val="23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44E1"/>
    <w:rPr>
      <w:b/>
      <w:bCs/>
      <w:color w:val="C0504D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C4221538D0A34A7EBE0C5E89C0813697">
    <w:name w:val="C4221538D0A34A7EBE0C5E89C0813697"/>
    <w:rsid w:val="006F44E1"/>
  </w:style>
  <w:style w:type="paragraph" w:customStyle="1" w:styleId="6A5496A78BC74889B9D3BD8E73D3B866">
    <w:name w:val="6A5496A78BC74889B9D3BD8E73D3B866"/>
    <w:rsid w:val="006F44E1"/>
  </w:style>
  <w:style w:type="paragraph" w:customStyle="1" w:styleId="D277A27AAD244ECD9009BA7135D16440">
    <w:name w:val="D277A27AAD244ECD9009BA7135D16440"/>
    <w:rsid w:val="006F44E1"/>
  </w:style>
  <w:style w:type="paragraph" w:customStyle="1" w:styleId="B6FDEBDB2D494BE6993E759943BABA0F">
    <w:name w:val="B6FDEBDB2D494BE6993E759943BABA0F"/>
    <w:rsid w:val="006051A7"/>
  </w:style>
  <w:style w:type="paragraph" w:customStyle="1" w:styleId="692EF8C54898417DACBF686A3F99858E">
    <w:name w:val="692EF8C54898417DACBF686A3F99858E"/>
    <w:rsid w:val="006051A7"/>
  </w:style>
  <w:style w:type="paragraph" w:customStyle="1" w:styleId="6810DD0A4EE74C76B5864ED76CFE5F99">
    <w:name w:val="6810DD0A4EE74C76B5864ED76CFE5F99"/>
    <w:rsid w:val="006051A7"/>
  </w:style>
  <w:style w:type="paragraph" w:customStyle="1" w:styleId="BB2D0F44C0874739AD19684F71FD4E2A">
    <w:name w:val="BB2D0F44C0874739AD19684F71FD4E2A"/>
    <w:rsid w:val="006051A7"/>
  </w:style>
  <w:style w:type="paragraph" w:customStyle="1" w:styleId="51CD7D6839A341C4825883C6FEC08846">
    <w:name w:val="51CD7D6839A341C4825883C6FEC08846"/>
    <w:rsid w:val="006051A7"/>
  </w:style>
  <w:style w:type="paragraph" w:customStyle="1" w:styleId="3C0D0E9EFE7242C6B59E7D75933052B0">
    <w:name w:val="3C0D0E9EFE7242C6B59E7D75933052B0"/>
    <w:rsid w:val="006051A7"/>
  </w:style>
  <w:style w:type="paragraph" w:customStyle="1" w:styleId="3531729CCE6B4ECCA4FEABC0DFBD2CD4">
    <w:name w:val="3531729CCE6B4ECCA4FEABC0DFBD2CD4"/>
    <w:rsid w:val="006051A7"/>
  </w:style>
  <w:style w:type="paragraph" w:customStyle="1" w:styleId="F72E8473CA9942FB8ACE98A2A93A0237">
    <w:name w:val="F72E8473CA9942FB8ACE98A2A93A0237"/>
    <w:rsid w:val="006051A7"/>
  </w:style>
  <w:style w:type="paragraph" w:customStyle="1" w:styleId="B664613DDE2F4E0DAF4E63EC87E85321">
    <w:name w:val="B664613DDE2F4E0DAF4E63EC87E85321"/>
    <w:rsid w:val="006051A7"/>
  </w:style>
  <w:style w:type="paragraph" w:customStyle="1" w:styleId="69DE61FB5DF74469A035BBDC86A546B6">
    <w:name w:val="69DE61FB5DF74469A035BBDC86A546B6"/>
    <w:rsid w:val="006051A7"/>
  </w:style>
  <w:style w:type="paragraph" w:customStyle="1" w:styleId="CEDE10213A5C4AF19F5760F0651D9380">
    <w:name w:val="CEDE10213A5C4AF19F5760F0651D9380"/>
    <w:rsid w:val="006051A7"/>
  </w:style>
  <w:style w:type="paragraph" w:customStyle="1" w:styleId="E4C1FE15329946E49F51D5D174F08941">
    <w:name w:val="E4C1FE15329946E49F51D5D174F08941"/>
    <w:rsid w:val="006F44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C55B99B-2DAB-4143-BF5A-09332ED96D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164</TotalTime>
  <Pages>15</Pages>
  <Words>1780</Words>
  <Characters>10684</Characters>
  <Application>Microsoft Office Word</Application>
  <DocSecurity>0</DocSecurity>
  <Lines>89</Lines>
  <Paragraphs>24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Symulacja pamięci wirtualnej</vt:lpstr>
      <vt:lpstr/>
      <vt:lpstr>    Heading 2|two</vt:lpstr>
      <vt:lpstr>        Heading 3|three</vt:lpstr>
    </vt:vector>
  </TitlesOfParts>
  <Company/>
  <LinksUpToDate>false</LinksUpToDate>
  <CharactersWithSpaces>12440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Symulacja pamięci wirtualnej</dc:title>
  <dc:subject>Przy użyciu algorytmu FIFO</dc:subject>
  <dc:creator>Blant</dc:creator>
  <cp:lastModifiedBy>Blant</cp:lastModifiedBy>
  <cp:revision>5</cp:revision>
  <dcterms:created xsi:type="dcterms:W3CDTF">2012-01-19T01:19:00Z</dcterms:created>
  <dcterms:modified xsi:type="dcterms:W3CDTF">2012-01-19T13:19:00Z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</Properties>
</file>